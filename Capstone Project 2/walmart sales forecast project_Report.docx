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08D6D1" w14:textId="319ACA50" w:rsidR="00685117" w:rsidRDefault="00041CEB" w:rsidP="00E47672">
      <w:pPr>
        <w:spacing w:before="0" w:after="240"/>
      </w:pPr>
      <w:r>
        <w:rPr>
          <w:noProof/>
        </w:rPr>
        <mc:AlternateContent>
          <mc:Choice Requires="wpg">
            <w:drawing>
              <wp:anchor distT="0" distB="0" distL="114300" distR="114300" simplePos="0" relativeHeight="251658240" behindDoc="1" locked="1" layoutInCell="1" allowOverlap="1" wp14:anchorId="09ED25F8" wp14:editId="08ABD5BA">
                <wp:simplePos x="0" y="0"/>
                <wp:positionH relativeFrom="column">
                  <wp:posOffset>-144780</wp:posOffset>
                </wp:positionH>
                <wp:positionV relativeFrom="paragraph">
                  <wp:posOffset>-457200</wp:posOffset>
                </wp:positionV>
                <wp:extent cx="7461504" cy="9381744"/>
                <wp:effectExtent l="0" t="0" r="44450" b="1016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61504" cy="9381744"/>
                          <a:chOff x="0" y="0"/>
                          <a:chExt cx="7459980" cy="9384030"/>
                        </a:xfrm>
                      </wpg:grpSpPr>
                      <wps:wsp>
                        <wps:cNvPr id="1" name="Rectangle 1"/>
                        <wps:cNvSpPr/>
                        <wps:spPr>
                          <a:xfrm>
                            <a:off x="0" y="0"/>
                            <a:ext cx="4707952" cy="8085069"/>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Connector 2">
                          <a:extLst>
                            <a:ext uri="{C183D7F6-B498-43B3-948B-1728B52AA6E4}">
                              <adec:decorative xmlns:adec="http://schemas.microsoft.com/office/drawing/2017/decorative" val="1"/>
                            </a:ext>
                          </a:extLst>
                        </wps:cNvPr>
                        <wps:cNvCnPr/>
                        <wps:spPr>
                          <a:xfrm>
                            <a:off x="1059180" y="938403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1183B40" id="Group 4" o:spid="_x0000_s1026" alt="&quot;&quot;" style="position:absolute;margin-left:-11.4pt;margin-top:-36pt;width:587.5pt;height:738.7pt;z-index:-251656192;mso-width-relative:margin;mso-height-relative:margin" coordsize="74599,9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">
                <v:rect id="Rectangle 1" o:spid="_x0000_s1027" style="position:absolute;width:47079;height:80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v:line id="Straight Connector 2" o:spid="_x0000_s1028" alt="&quot;&quot;" style="position:absolute;visibility:visible;mso-wrap-style:square" from="10591,93840" to="74599,9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" strokecolor="#8496b0 [1951]" strokeweight="3pt"/>
                <w10:anchorlock/>
              </v:group>
            </w:pict>
          </mc:Fallback>
        </mc:AlternateContent>
      </w:r>
    </w:p>
    <w:tbl>
      <w:tblPr>
        <w:tblW w:w="0" w:type="auto"/>
        <w:tblLayout w:type="fixed"/>
        <w:tblLook w:val="0600" w:firstRow="0" w:lastRow="0" w:firstColumn="0" w:lastColumn="0" w:noHBand="1" w:noVBand="1"/>
      </w:tblPr>
      <w:tblGrid>
        <w:gridCol w:w="10800"/>
      </w:tblGrid>
      <w:tr w:rsidR="00E47672" w14:paraId="7EDD170D" w14:textId="77777777" w:rsidTr="00E47672">
        <w:trPr>
          <w:trHeight w:val="726"/>
        </w:trPr>
        <w:tc>
          <w:tcPr>
            <w:tcW w:w="10800" w:type="dxa"/>
          </w:tcPr>
          <w:bookmarkStart w:id="0" w:name="_Toc321147011"/>
          <w:bookmarkStart w:id="1" w:name="_Toc318189312"/>
          <w:bookmarkStart w:id="2" w:name="_Toc318188327"/>
          <w:bookmarkStart w:id="3" w:name="_Toc318188227"/>
          <w:bookmarkStart w:id="4" w:name="_Toc321147149"/>
          <w:p w14:paraId="7725C3FF" w14:textId="7411341F" w:rsidR="00E47672" w:rsidRPr="00E47672" w:rsidRDefault="00000000" w:rsidP="00E47672">
            <w:pPr>
              <w:pStyle w:val="Title"/>
            </w:pPr>
            <w:sdt>
              <w:sdtPr>
                <w:id w:val="720020519"/>
                <w:placeholder>
                  <w:docPart w:val="0187699E27E2411DAE309975CF060C93"/>
                </w:placeholder>
                <w15:appearance w15:val="hidden"/>
              </w:sdtPr>
              <w:sdtEndPr>
                <w:rPr>
                  <w:rStyle w:val="TitleChar"/>
                  <w:b w:val="0"/>
                  <w:caps w:val="0"/>
                </w:rPr>
              </w:sdtEndPr>
              <w:sdtContent>
                <w:r w:rsidR="002427DD" w:rsidRPr="0074607E">
                  <w:rPr>
                    <w:sz w:val="100"/>
                    <w:szCs w:val="100"/>
                  </w:rPr>
                  <w:t xml:space="preserve">walmart </w:t>
                </w:r>
                <w:r w:rsidR="0074607E" w:rsidRPr="0074607E">
                  <w:rPr>
                    <w:sz w:val="100"/>
                    <w:szCs w:val="100"/>
                  </w:rPr>
                  <w:t>sales</w:t>
                </w:r>
                <w:r w:rsidR="002427DD" w:rsidRPr="0074607E">
                  <w:rPr>
                    <w:sz w:val="100"/>
                    <w:szCs w:val="100"/>
                  </w:rPr>
                  <w:t xml:space="preserve"> forecast project</w:t>
                </w:r>
              </w:sdtContent>
            </w:sdt>
          </w:p>
        </w:tc>
      </w:tr>
      <w:tr w:rsidR="00E47672" w14:paraId="26DFC60D" w14:textId="77777777" w:rsidTr="00E47672">
        <w:trPr>
          <w:trHeight w:val="726"/>
        </w:trPr>
        <w:tc>
          <w:tcPr>
            <w:tcW w:w="10800" w:type="dxa"/>
          </w:tcPr>
          <w:p w14:paraId="02CA5306" w14:textId="216FB281" w:rsidR="00E47672" w:rsidRPr="00206B7B" w:rsidRDefault="00000000" w:rsidP="00E47672">
            <w:pPr>
              <w:pStyle w:val="Subtitle"/>
            </w:pPr>
            <w:sdt>
              <w:sdtPr>
                <w:id w:val="-1640336837"/>
                <w:placeholder>
                  <w:docPart w:val="ADC43372D4FA4BC6BDC3E0A0141531F9"/>
                </w:placeholder>
                <w15:appearance w15:val="hidden"/>
              </w:sdtPr>
              <w:sdtContent>
                <w:r w:rsidR="002427DD">
                  <w:t>Capstone project 2</w:t>
                </w:r>
              </w:sdtContent>
            </w:sdt>
          </w:p>
        </w:tc>
      </w:tr>
      <w:tr w:rsidR="00E47672" w14:paraId="15E4B7EA" w14:textId="77777777" w:rsidTr="00876773">
        <w:trPr>
          <w:trHeight w:val="7641"/>
        </w:trPr>
        <w:tc>
          <w:tcPr>
            <w:tcW w:w="10800" w:type="dxa"/>
          </w:tcPr>
          <w:p w14:paraId="71BDB564" w14:textId="046E1E56" w:rsidR="00E47672" w:rsidRPr="00206B7B" w:rsidRDefault="002427DD" w:rsidP="00E47672">
            <w:pPr>
              <w:pStyle w:val="ContactInfo"/>
            </w:pPr>
            <w:r>
              <w:rPr>
                <w:noProof/>
              </w:rPr>
              <w:drawing>
                <wp:anchor distT="0" distB="0" distL="114300" distR="114300" simplePos="0" relativeHeight="251658241" behindDoc="1" locked="0" layoutInCell="1" allowOverlap="1" wp14:anchorId="18A9624B" wp14:editId="43330461">
                  <wp:simplePos x="0" y="0"/>
                  <wp:positionH relativeFrom="column">
                    <wp:posOffset>-508635</wp:posOffset>
                  </wp:positionH>
                  <wp:positionV relativeFrom="paragraph">
                    <wp:posOffset>1430655</wp:posOffset>
                  </wp:positionV>
                  <wp:extent cx="7736840" cy="4352925"/>
                  <wp:effectExtent l="0" t="0" r="0" b="0"/>
                  <wp:wrapNone/>
                  <wp:docPr id="6437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alphaModFix amt="56000"/>
                            <a:extLst>
                              <a:ext uri="{28A0092B-C50C-407E-A947-70E740481C1C}">
                                <a14:useLocalDpi xmlns:a14="http://schemas.microsoft.com/office/drawing/2010/main" val="0"/>
                              </a:ext>
                            </a:extLst>
                          </a:blip>
                          <a:srcRect/>
                          <a:stretch>
                            <a:fillRect/>
                          </a:stretch>
                        </pic:blipFill>
                        <pic:spPr bwMode="auto">
                          <a:xfrm>
                            <a:off x="0" y="0"/>
                            <a:ext cx="7736840" cy="4352925"/>
                          </a:xfrm>
                          <a:prstGeom prst="rect">
                            <a:avLst/>
                          </a:prstGeom>
                          <a:noFill/>
                        </pic:spPr>
                      </pic:pic>
                    </a:graphicData>
                  </a:graphic>
                  <wp14:sizeRelH relativeFrom="page">
                    <wp14:pctWidth>0</wp14:pctWidth>
                  </wp14:sizeRelH>
                  <wp14:sizeRelV relativeFrom="page">
                    <wp14:pctHeight>0</wp14:pctHeight>
                  </wp14:sizeRelV>
                </wp:anchor>
              </w:drawing>
            </w:r>
          </w:p>
        </w:tc>
      </w:tr>
      <w:tr w:rsidR="00FE1397" w14:paraId="2831BEDB" w14:textId="77777777" w:rsidTr="00876773">
        <w:trPr>
          <w:trHeight w:val="1260"/>
        </w:trPr>
        <w:tc>
          <w:tcPr>
            <w:tcW w:w="10800" w:type="dxa"/>
            <w:vAlign w:val="bottom"/>
          </w:tcPr>
          <w:p w14:paraId="027045C8" w14:textId="6B9D1651" w:rsidR="00FE1397" w:rsidRPr="002427DD" w:rsidRDefault="00000000" w:rsidP="002427DD">
            <w:pPr>
              <w:pStyle w:val="ContactInfo"/>
            </w:pPr>
            <w:sdt>
              <w:sdtPr>
                <w:id w:val="1824773452"/>
                <w:placeholder>
                  <w:docPart w:val="AAE3513B3DEC49F19DC031FF636AA5A5"/>
                </w:placeholder>
                <w15:appearance w15:val="hidden"/>
              </w:sdtPr>
              <w:sdtContent>
                <w:r w:rsidR="002427DD" w:rsidRPr="002427DD">
                  <w:t>Yoheita Yoshimura</w:t>
                </w:r>
              </w:sdtContent>
            </w:sdt>
            <w:r w:rsidR="00E47672" w:rsidRPr="002427DD">
              <w:t xml:space="preserve"> </w:t>
            </w:r>
            <w:r w:rsidR="00FE1397" w:rsidRPr="002427DD">
              <w:t xml:space="preserve">| </w:t>
            </w:r>
            <w:sdt>
              <w:sdtPr>
                <w:id w:val="2094198138"/>
                <w:placeholder>
                  <w:docPart w:val="B4438F102D074525A2FD184C983EC2ED"/>
                </w:placeholder>
                <w15:appearance w15:val="hidden"/>
              </w:sdtPr>
              <w:sdtContent>
                <w:r w:rsidR="002427DD" w:rsidRPr="002427DD">
                  <w:t>capstone project2</w:t>
                </w:r>
              </w:sdtContent>
            </w:sdt>
            <w:r w:rsidR="00E47672" w:rsidRPr="002427DD">
              <w:t xml:space="preserve"> </w:t>
            </w:r>
            <w:r w:rsidR="00FE1397" w:rsidRPr="002427DD">
              <w:t xml:space="preserve">| </w:t>
            </w:r>
            <w:sdt>
              <w:sdtPr>
                <w:id w:val="-594012797"/>
                <w:placeholder>
                  <w:docPart w:val="8D282732A95540E082948E1958BEC4E3"/>
                </w:placeholder>
                <w15:appearance w15:val="hidden"/>
              </w:sdtPr>
              <w:sdtContent>
                <w:r w:rsidR="002427DD" w:rsidRPr="002427DD">
                  <w:t>March 9, 2024</w:t>
                </w:r>
              </w:sdtContent>
            </w:sdt>
          </w:p>
        </w:tc>
      </w:tr>
    </w:tbl>
    <w:p w14:paraId="1773B00E" w14:textId="77777777" w:rsidR="003422FF" w:rsidRDefault="003422FF" w:rsidP="00154D3B">
      <w:pPr>
        <w:spacing w:before="0" w:after="0"/>
      </w:pPr>
    </w:p>
    <w:p w14:paraId="4C35C10F" w14:textId="77777777" w:rsidR="0074501E" w:rsidRDefault="0074501E" w:rsidP="00154D3B">
      <w:pPr>
        <w:pStyle w:val="Heading1"/>
        <w:spacing w:before="0" w:after="0"/>
        <w:sectPr w:rsidR="0074501E" w:rsidSect="007B2551">
          <w:footerReference w:type="default" r:id="rId12"/>
          <w:pgSz w:w="12240" w:h="15840"/>
          <w:pgMar w:top="720" w:right="720" w:bottom="360" w:left="720" w:header="720" w:footer="720" w:gutter="0"/>
          <w:pgNumType w:start="0"/>
          <w:cols w:space="720"/>
          <w:titlePg/>
          <w:docGrid w:linePitch="360"/>
        </w:sectPr>
      </w:pPr>
    </w:p>
    <w:p w14:paraId="453C2A3A" w14:textId="6E4DB1DF" w:rsidR="001638F6" w:rsidRPr="00FE1397" w:rsidRDefault="00000000" w:rsidP="00101A18">
      <w:pPr>
        <w:pStyle w:val="Heading1"/>
      </w:pPr>
      <w:sdt>
        <w:sdtPr>
          <w:id w:val="-1497877332"/>
          <w:placeholder>
            <w:docPart w:val="108DAC6050E4414295553EAC4662ACBF"/>
          </w:placeholder>
          <w15:appearance w15:val="hidden"/>
        </w:sdtPr>
        <w:sdtContent>
          <w:r w:rsidR="0074607E">
            <w:t>Introduction</w:t>
          </w:r>
        </w:sdtContent>
      </w:sdt>
      <w:r w:rsidR="0074501E">
        <w:t xml:space="preserve"> </w:t>
      </w:r>
    </w:p>
    <w:p w14:paraId="3C9058E2" w14:textId="49891A3F" w:rsidR="00DC26ED" w:rsidRDefault="0074607E" w:rsidP="0074607E">
      <w:pPr>
        <w:pStyle w:val="ListBullet"/>
        <w:numPr>
          <w:ilvl w:val="0"/>
          <w:numId w:val="0"/>
        </w:numPr>
      </w:pPr>
      <w:r>
        <w:t xml:space="preserve">Walmart, the largest company by revenue in the </w:t>
      </w:r>
      <w:r w:rsidR="00DC26ED">
        <w:t>world,</w:t>
      </w:r>
      <w:r>
        <w:t xml:space="preserve"> </w:t>
      </w:r>
      <w:r w:rsidR="00DC26ED">
        <w:t>operates</w:t>
      </w:r>
      <w:r>
        <w:t xml:space="preserve"> more than 10,500 stores in 19 countries selling more than 75 million products. </w:t>
      </w:r>
      <w:r w:rsidR="00DC26ED">
        <w:t>By</w:t>
      </w:r>
      <w:r w:rsidR="00235ED6">
        <w:t xml:space="preserve"> organizing enormous </w:t>
      </w:r>
      <w:r w:rsidR="00DC26ED">
        <w:t>amounts</w:t>
      </w:r>
      <w:r w:rsidR="00235ED6">
        <w:t xml:space="preserve"> of many items and stores, prediction of the sales </w:t>
      </w:r>
      <w:r w:rsidR="00C14DED">
        <w:t xml:space="preserve">can be one of the important </w:t>
      </w:r>
      <w:r w:rsidR="00DC26ED">
        <w:t>factors</w:t>
      </w:r>
      <w:r w:rsidR="00C14DED">
        <w:t xml:space="preserve"> managing the direction of its business. It enables</w:t>
      </w:r>
      <w:r w:rsidR="00DC26ED">
        <w:t xml:space="preserve"> the company</w:t>
      </w:r>
      <w:r w:rsidR="00C14DED">
        <w:t xml:space="preserve"> </w:t>
      </w:r>
      <w:r w:rsidR="00DC26ED">
        <w:t>to plan or make informed decisions on the financing, business plans, inventory organization, human resources management and many more. The higher the accuracy of the model the higher the contribution to the company.</w:t>
      </w:r>
    </w:p>
    <w:p w14:paraId="57845408" w14:textId="558B6245" w:rsidR="0074607E" w:rsidRDefault="0074607E" w:rsidP="0074607E">
      <w:pPr>
        <w:pStyle w:val="ListBullet"/>
        <w:numPr>
          <w:ilvl w:val="0"/>
          <w:numId w:val="0"/>
        </w:numPr>
      </w:pPr>
      <w:r>
        <w:t xml:space="preserve">In this project, we will be </w:t>
      </w:r>
      <w:r w:rsidR="00DC26ED">
        <w:t xml:space="preserve">using the data provided by The </w:t>
      </w:r>
      <w:proofErr w:type="spellStart"/>
      <w:r w:rsidR="00DC26ED">
        <w:t>Makridakis</w:t>
      </w:r>
      <w:proofErr w:type="spellEnd"/>
      <w:r w:rsidR="00DC26ED">
        <w:t xml:space="preserve"> Open Forecasting Center (MOFC) at the </w:t>
      </w:r>
      <w:proofErr w:type="spellStart"/>
      <w:r w:rsidR="00FA1B6D">
        <w:t>Universtiy</w:t>
      </w:r>
      <w:proofErr w:type="spellEnd"/>
      <w:r w:rsidR="00DC26ED">
        <w:t xml:space="preserve"> of </w:t>
      </w:r>
      <w:proofErr w:type="spellStart"/>
      <w:r w:rsidR="00DC26ED">
        <w:t>Niscosia</w:t>
      </w:r>
      <w:proofErr w:type="spellEnd"/>
      <w:r w:rsidR="00FA1B6D">
        <w:t xml:space="preserve">. The data contains 3 tables. First data contains number of items sold for each 3000 items in each </w:t>
      </w:r>
      <w:r>
        <w:t>10 stores located in TX, WI and CA</w:t>
      </w:r>
      <w:r w:rsidR="00FA1B6D">
        <w:t>. 3 stores in TX, 3 stores in WI, and 4 stores in CA.</w:t>
      </w:r>
      <w:r w:rsidR="005541F5">
        <w:t xml:space="preserve"> </w:t>
      </w:r>
      <w:r w:rsidR="00FA1B6D">
        <w:t>Second data contains the price of the each items in the each stores, and last data contains the calendar data providing</w:t>
      </w:r>
      <w:r w:rsidR="00B044AC">
        <w:t xml:space="preserve"> information such as</w:t>
      </w:r>
      <w:r w:rsidR="00FA1B6D">
        <w:t xml:space="preserve"> </w:t>
      </w:r>
      <w:r w:rsidR="00B044AC">
        <w:t>major events occurred in USA.</w:t>
      </w:r>
    </w:p>
    <w:p w14:paraId="0433601C" w14:textId="4FBB33E6" w:rsidR="00FA1B6D" w:rsidRDefault="00B71E93" w:rsidP="0074607E">
      <w:pPr>
        <w:pStyle w:val="ListBullet"/>
        <w:numPr>
          <w:ilvl w:val="0"/>
          <w:numId w:val="0"/>
        </w:numPr>
      </w:pPr>
      <w:r>
        <w:t xml:space="preserve">Given the data </w:t>
      </w:r>
      <w:r w:rsidR="00EC39B2">
        <w:t>with time series data, we will be using time series forecasting algorithm to forecast the data.</w:t>
      </w:r>
      <w:r>
        <w:t xml:space="preserve"> </w:t>
      </w:r>
    </w:p>
    <w:p w14:paraId="4C9441F1" w14:textId="77777777" w:rsidR="00FA1B6D" w:rsidRPr="00FE1397" w:rsidRDefault="00FA1B6D" w:rsidP="0074607E">
      <w:pPr>
        <w:pStyle w:val="ListBullet"/>
        <w:numPr>
          <w:ilvl w:val="0"/>
          <w:numId w:val="0"/>
        </w:numPr>
      </w:pPr>
    </w:p>
    <w:p w14:paraId="1F359C9B" w14:textId="012EAD4E" w:rsidR="00D5413C" w:rsidRPr="004F26D7" w:rsidRDefault="00EC39B2" w:rsidP="004F26D7">
      <w:pPr>
        <w:pStyle w:val="Heading1"/>
      </w:pPr>
      <w:r>
        <w:t>Approach</w:t>
      </w:r>
    </w:p>
    <w:p w14:paraId="66C5B6DB" w14:textId="29CB05AB" w:rsidR="007B0D15" w:rsidRDefault="00EC39B2" w:rsidP="00EC39B2">
      <w:pPr>
        <w:pStyle w:val="SubHeading"/>
      </w:pPr>
      <w:r>
        <w:t>D</w:t>
      </w:r>
      <w:bookmarkEnd w:id="0"/>
      <w:bookmarkEnd w:id="1"/>
      <w:bookmarkEnd w:id="2"/>
      <w:bookmarkEnd w:id="3"/>
      <w:bookmarkEnd w:id="4"/>
      <w:r>
        <w:t>ata Acquisition and Wrangling</w:t>
      </w:r>
    </w:p>
    <w:p w14:paraId="4A04D383" w14:textId="310D3E5F" w:rsidR="001638F6" w:rsidRDefault="007F782B" w:rsidP="00EC39B2">
      <w:r>
        <w:t>Evaluate to understand the provided data is crucial fundamental steps before feeding data to train the algorithm. The initial approach will be to understand the structure of the data. The structure will allow us</w:t>
      </w:r>
      <w:r w:rsidR="00752991">
        <w:t xml:space="preserve"> to</w:t>
      </w:r>
      <w:r>
        <w:t xml:space="preserve"> decide the modification to the data and to delete or modify the data for any missing data, such as time skip or null data.</w:t>
      </w:r>
    </w:p>
    <w:p w14:paraId="6A45D5AF" w14:textId="6441A5D2" w:rsidR="00752991" w:rsidRDefault="00752991" w:rsidP="00EC39B2">
      <w:r>
        <w:t>Sales_train_evaluation.csv</w:t>
      </w:r>
    </w:p>
    <w:p w14:paraId="4C23A687" w14:textId="62D34B7B" w:rsidR="00752991" w:rsidRDefault="00752991" w:rsidP="00EC39B2">
      <w:r w:rsidRPr="00752991">
        <w:rPr>
          <w:noProof/>
        </w:rPr>
        <w:drawing>
          <wp:inline distT="0" distB="0" distL="0" distR="0" wp14:anchorId="5F03996E" wp14:editId="11A5EE4A">
            <wp:extent cx="6858000" cy="1286510"/>
            <wp:effectExtent l="0" t="0" r="0" b="8890"/>
            <wp:docPr id="67007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76861" name="Picture 1" descr="A screenshot of a computer&#10;&#10;Description automatically generated"/>
                    <pic:cNvPicPr/>
                  </pic:nvPicPr>
                  <pic:blipFill>
                    <a:blip r:embed="rId13"/>
                    <a:stretch>
                      <a:fillRect/>
                    </a:stretch>
                  </pic:blipFill>
                  <pic:spPr>
                    <a:xfrm>
                      <a:off x="0" y="0"/>
                      <a:ext cx="6858000" cy="1286510"/>
                    </a:xfrm>
                    <a:prstGeom prst="rect">
                      <a:avLst/>
                    </a:prstGeom>
                  </pic:spPr>
                </pic:pic>
              </a:graphicData>
            </a:graphic>
          </wp:inline>
        </w:drawing>
      </w:r>
    </w:p>
    <w:p w14:paraId="22E42EEA" w14:textId="7387804C" w:rsidR="00752991" w:rsidRDefault="00752991" w:rsidP="00EC39B2">
      <w:r>
        <w:t xml:space="preserve">The data consists of product detail such as, id, item id, store id, </w:t>
      </w:r>
      <w:proofErr w:type="spellStart"/>
      <w:r>
        <w:t>state_id</w:t>
      </w:r>
      <w:proofErr w:type="spellEnd"/>
      <w:r>
        <w:t xml:space="preserve"> and rest of date data has format of </w:t>
      </w:r>
      <w:proofErr w:type="spellStart"/>
      <w:r>
        <w:t>d_X</w:t>
      </w:r>
      <w:proofErr w:type="spellEnd"/>
      <w:r>
        <w:t xml:space="preserve"> where X is the number of date. The date continues from d_1 to d_1941 with the number of quantities sold for each product.</w:t>
      </w:r>
    </w:p>
    <w:p w14:paraId="0337F073" w14:textId="400C68D1" w:rsidR="004304DF" w:rsidRDefault="00BE5525" w:rsidP="00EC39B2">
      <w:r w:rsidRPr="00BE5525">
        <w:rPr>
          <w:noProof/>
        </w:rPr>
        <w:drawing>
          <wp:inline distT="0" distB="0" distL="0" distR="0" wp14:anchorId="371DF231" wp14:editId="12E11A98">
            <wp:extent cx="2314898" cy="762106"/>
            <wp:effectExtent l="0" t="0" r="9525" b="0"/>
            <wp:docPr id="6668718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1865" name="Picture 1" descr="A screen shot of a computer code&#10;&#10;Description automatically generated"/>
                    <pic:cNvPicPr/>
                  </pic:nvPicPr>
                  <pic:blipFill>
                    <a:blip r:embed="rId14"/>
                    <a:stretch>
                      <a:fillRect/>
                    </a:stretch>
                  </pic:blipFill>
                  <pic:spPr>
                    <a:xfrm>
                      <a:off x="0" y="0"/>
                      <a:ext cx="2314898" cy="762106"/>
                    </a:xfrm>
                    <a:prstGeom prst="rect">
                      <a:avLst/>
                    </a:prstGeom>
                  </pic:spPr>
                </pic:pic>
              </a:graphicData>
            </a:graphic>
          </wp:inline>
        </w:drawing>
      </w:r>
    </w:p>
    <w:p w14:paraId="7DCF0228" w14:textId="4F109D52" w:rsidR="00FB28D1" w:rsidRDefault="00752991" w:rsidP="00EC39B2">
      <w:r>
        <w:t xml:space="preserve">The id </w:t>
      </w:r>
      <w:r w:rsidR="002541C7">
        <w:t xml:space="preserve">includes </w:t>
      </w:r>
      <w:r w:rsidR="00FB28D1">
        <w:t>multiple</w:t>
      </w:r>
      <w:r w:rsidR="002541C7">
        <w:t xml:space="preserve"> information</w:t>
      </w:r>
      <w:r w:rsidR="00FB28D1">
        <w:t xml:space="preserve"> including: </w:t>
      </w:r>
      <w:r w:rsidR="002541C7">
        <w:t>category ID, Product number, Store ID and State ID</w:t>
      </w:r>
      <w:r w:rsidR="00FB28D1">
        <w:t xml:space="preserve">. </w:t>
      </w:r>
    </w:p>
    <w:p w14:paraId="4F5B82CB" w14:textId="1233E859" w:rsidR="00752991" w:rsidRDefault="00FB28D1" w:rsidP="00EC39B2">
      <w:r>
        <w:t>Refer to below format:</w:t>
      </w:r>
    </w:p>
    <w:p w14:paraId="4A570436" w14:textId="7459DBC1" w:rsidR="00456FCF" w:rsidRDefault="00456FCF" w:rsidP="00EC39B2"/>
    <w:p w14:paraId="261F272B" w14:textId="4881D661" w:rsidR="00456FCF" w:rsidRDefault="00456FCF" w:rsidP="00EC39B2"/>
    <w:p w14:paraId="538C552C" w14:textId="4B703086" w:rsidR="00456FCF" w:rsidRDefault="00456FCF" w:rsidP="00EC39B2">
      <w:r>
        <w:rPr>
          <w:noProof/>
        </w:rPr>
        <w:lastRenderedPageBreak/>
        <mc:AlternateContent>
          <mc:Choice Requires="wps">
            <w:drawing>
              <wp:anchor distT="0" distB="0" distL="114300" distR="114300" simplePos="0" relativeHeight="251658245" behindDoc="0" locked="0" layoutInCell="1" allowOverlap="1" wp14:anchorId="3DBA54B6" wp14:editId="3F9D3451">
                <wp:simplePos x="0" y="0"/>
                <wp:positionH relativeFrom="margin">
                  <wp:posOffset>1623695</wp:posOffset>
                </wp:positionH>
                <wp:positionV relativeFrom="paragraph">
                  <wp:posOffset>162560</wp:posOffset>
                </wp:positionV>
                <wp:extent cx="828675" cy="361950"/>
                <wp:effectExtent l="0" t="0" r="28575" b="19050"/>
                <wp:wrapNone/>
                <wp:docPr id="1251901814" name="Text Box 7"/>
                <wp:cNvGraphicFramePr/>
                <a:graphic xmlns:a="http://schemas.openxmlformats.org/drawingml/2006/main">
                  <a:graphicData uri="http://schemas.microsoft.com/office/word/2010/wordprocessingShape">
                    <wps:wsp>
                      <wps:cNvSpPr txBox="1"/>
                      <wps:spPr>
                        <a:xfrm>
                          <a:off x="0" y="0"/>
                          <a:ext cx="828675" cy="361950"/>
                        </a:xfrm>
                        <a:prstGeom prst="rect">
                          <a:avLst/>
                        </a:prstGeom>
                        <a:solidFill>
                          <a:schemeClr val="lt1"/>
                        </a:solidFill>
                        <a:ln w="6350">
                          <a:solidFill>
                            <a:prstClr val="black"/>
                          </a:solidFill>
                        </a:ln>
                      </wps:spPr>
                      <wps:txbx>
                        <w:txbxContent>
                          <w:p w14:paraId="0F1DE205" w14:textId="3187D8D0" w:rsidR="00FB28D1" w:rsidRDefault="00FB28D1" w:rsidP="002541C7">
                            <w:pPr>
                              <w:jc w:val="center"/>
                            </w:pPr>
                            <w:r>
                              <w:t>State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A54B6" id="_x0000_t202" coordsize="21600,21600" o:spt="202" path="m,l,21600r21600,l21600,xe">
                <v:stroke joinstyle="miter"/>
                <v:path gradientshapeok="t" o:connecttype="rect"/>
              </v:shapetype>
              <v:shape id="Text Box 7" o:spid="_x0000_s1026" type="#_x0000_t202" style="position:absolute;margin-left:127.85pt;margin-top:12.8pt;width:65.25pt;height:28.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2NgIAAHs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" fillcolor="white [3201]" strokeweight=".5pt">
                <v:textbox>
                  <w:txbxContent>
                    <w:p w14:paraId="0F1DE205" w14:textId="3187D8D0" w:rsidR="00FB28D1" w:rsidRDefault="00FB28D1" w:rsidP="002541C7">
                      <w:pPr>
                        <w:jc w:val="center"/>
                      </w:pPr>
                      <w:r>
                        <w:t>State ID</w:t>
                      </w:r>
                    </w:p>
                  </w:txbxContent>
                </v:textbox>
                <w10:wrap anchorx="margin"/>
              </v:shape>
            </w:pict>
          </mc:Fallback>
        </mc:AlternateContent>
      </w:r>
    </w:p>
    <w:p w14:paraId="71B8E86B" w14:textId="77777777" w:rsidR="00456FCF" w:rsidRDefault="00456FCF" w:rsidP="00EC39B2"/>
    <w:p w14:paraId="5843923C" w14:textId="1C140662" w:rsidR="00FB28D1" w:rsidRDefault="00FB28D1" w:rsidP="00EC39B2">
      <w:r>
        <w:rPr>
          <w:noProof/>
        </w:rPr>
        <mc:AlternateContent>
          <mc:Choice Requires="wps">
            <w:drawing>
              <wp:anchor distT="0" distB="0" distL="114300" distR="114300" simplePos="0" relativeHeight="251658246" behindDoc="0" locked="0" layoutInCell="1" allowOverlap="1" wp14:anchorId="3DA1A406" wp14:editId="17843144">
                <wp:simplePos x="0" y="0"/>
                <wp:positionH relativeFrom="column">
                  <wp:posOffset>1902143</wp:posOffset>
                </wp:positionH>
                <wp:positionV relativeFrom="paragraph">
                  <wp:posOffset>13652</wp:posOffset>
                </wp:positionV>
                <wp:extent cx="259080" cy="299085"/>
                <wp:effectExtent l="0" t="953" r="25718" b="25717"/>
                <wp:wrapNone/>
                <wp:docPr id="1243031236" name="Left Brace 6"/>
                <wp:cNvGraphicFramePr/>
                <a:graphic xmlns:a="http://schemas.openxmlformats.org/drawingml/2006/main">
                  <a:graphicData uri="http://schemas.microsoft.com/office/word/2010/wordprocessingShape">
                    <wps:wsp>
                      <wps:cNvSpPr/>
                      <wps:spPr>
                        <a:xfrm rot="5400000">
                          <a:off x="0" y="0"/>
                          <a:ext cx="259080" cy="299085"/>
                        </a:xfrm>
                        <a:prstGeom prst="leftBrace">
                          <a:avLst>
                            <a:gd name="adj1" fmla="val 1933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type w14:anchorId="499D67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 o:spid="_x0000_s1026" type="#_x0000_t87" style="position:absolute;margin-left:149.8pt;margin-top:1.05pt;width:20.4pt;height:23.5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" adj="3618" strokecolor="#00607c [3044]"/>
            </w:pict>
          </mc:Fallback>
        </mc:AlternateContent>
      </w:r>
    </w:p>
    <w:p w14:paraId="138D38A2" w14:textId="0131A6BA" w:rsidR="002541C7" w:rsidRPr="002541C7" w:rsidRDefault="002541C7" w:rsidP="00EC39B2">
      <w:pPr>
        <w:rPr>
          <w:sz w:val="40"/>
          <w:szCs w:val="40"/>
        </w:rPr>
      </w:pPr>
      <w:r>
        <w:rPr>
          <w:rFonts w:ascii="Segoe UI" w:hAnsi="Segoe UI" w:cs="Segoe UI"/>
          <w:noProof/>
          <w:sz w:val="40"/>
          <w:szCs w:val="40"/>
        </w:rPr>
        <mc:AlternateContent>
          <mc:Choice Requires="wpg">
            <w:drawing>
              <wp:anchor distT="0" distB="0" distL="114300" distR="114300" simplePos="0" relativeHeight="251658242" behindDoc="0" locked="0" layoutInCell="1" allowOverlap="1" wp14:anchorId="7B4EA9DF" wp14:editId="4AD60ED7">
                <wp:simplePos x="0" y="0"/>
                <wp:positionH relativeFrom="column">
                  <wp:posOffset>9525</wp:posOffset>
                </wp:positionH>
                <wp:positionV relativeFrom="paragraph">
                  <wp:posOffset>365760</wp:posOffset>
                </wp:positionV>
                <wp:extent cx="2387599" cy="685800"/>
                <wp:effectExtent l="0" t="0" r="13335" b="19050"/>
                <wp:wrapNone/>
                <wp:docPr id="695175427" name="Group 9"/>
                <wp:cNvGraphicFramePr/>
                <a:graphic xmlns:a="http://schemas.openxmlformats.org/drawingml/2006/main">
                  <a:graphicData uri="http://schemas.microsoft.com/office/word/2010/wordprocessingGroup">
                    <wpg:wgp>
                      <wpg:cNvGrpSpPr/>
                      <wpg:grpSpPr>
                        <a:xfrm>
                          <a:off x="0" y="0"/>
                          <a:ext cx="2387599" cy="685800"/>
                          <a:chOff x="0" y="0"/>
                          <a:chExt cx="2387599" cy="685800"/>
                        </a:xfrm>
                      </wpg:grpSpPr>
                      <wpg:grpSp>
                        <wpg:cNvPr id="1224751422" name="Group 8"/>
                        <wpg:cNvGrpSpPr/>
                        <wpg:grpSpPr>
                          <a:xfrm>
                            <a:off x="0" y="0"/>
                            <a:ext cx="2387599" cy="263524"/>
                            <a:chOff x="0" y="0"/>
                            <a:chExt cx="2387599" cy="263524"/>
                          </a:xfrm>
                        </wpg:grpSpPr>
                        <wps:wsp>
                          <wps:cNvPr id="998436925" name="Left Brace 6"/>
                          <wps:cNvSpPr/>
                          <wps:spPr>
                            <a:xfrm rot="16200000">
                              <a:off x="471488" y="-471488"/>
                              <a:ext cx="259715" cy="120269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86131" name="Left Brace 6"/>
                          <wps:cNvSpPr/>
                          <wps:spPr>
                            <a:xfrm rot="16200000">
                              <a:off x="1393190" y="-64135"/>
                              <a:ext cx="259715" cy="39306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434968" name="Left Brace 6"/>
                          <wps:cNvSpPr/>
                          <wps:spPr>
                            <a:xfrm rot="16200000">
                              <a:off x="2001520" y="-122555"/>
                              <a:ext cx="259715" cy="512443"/>
                            </a:xfrm>
                            <a:prstGeom prst="leftBrace">
                              <a:avLst>
                                <a:gd name="adj1" fmla="val 1933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3800534" name="Text Box 7"/>
                        <wps:cNvSpPr txBox="1"/>
                        <wps:spPr>
                          <a:xfrm>
                            <a:off x="142875" y="314325"/>
                            <a:ext cx="923925" cy="371475"/>
                          </a:xfrm>
                          <a:prstGeom prst="rect">
                            <a:avLst/>
                          </a:prstGeom>
                          <a:solidFill>
                            <a:schemeClr val="lt1"/>
                          </a:solidFill>
                          <a:ln w="6350">
                            <a:solidFill>
                              <a:prstClr val="black"/>
                            </a:solidFill>
                          </a:ln>
                        </wps:spPr>
                        <wps:txbx>
                          <w:txbxContent>
                            <w:p w14:paraId="45CB0373" w14:textId="30FA0D02" w:rsidR="002541C7" w:rsidRDefault="002541C7" w:rsidP="002541C7">
                              <w:pPr>
                                <w:jc w:val="center"/>
                              </w:pPr>
                              <w:r>
                                <w:t>Category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4EA9DF" id="Group 9" o:spid="_x0000_s1027" style="position:absolute;margin-left:.75pt;margin-top:28.8pt;width:188pt;height:54pt;z-index:251658242" coordsize="23875,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">
                <v:group id="Group 8" o:spid="_x0000_s1028" style="position:absolute;width:23875;height:2635" coordsize="2387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 o:spid="_x0000_s1029" type="#_x0000_t87" style="position:absolute;left:4714;top:-4714;width:2597;height:120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" adj="389" strokecolor="#00607c [3044]"/>
                  <v:shape id="Left Brace 6" o:spid="_x0000_s1030" type="#_x0000_t87" style="position:absolute;left:13931;top:-641;width:2597;height:39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" adj="1189" strokecolor="#00607c [3044]"/>
                  <v:shape id="Left Brace 6" o:spid="_x0000_s1031" type="#_x0000_t87" style="position:absolute;left:20014;top:-1225;width:2597;height:51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" adj="2117" strokecolor="#00607c [3044]"/>
                </v:group>
                <v:shape id="_x0000_s1032" type="#_x0000_t202" style="position:absolute;left:1428;top:3143;width:924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" fillcolor="white [3201]" strokeweight=".5pt">
                  <v:textbox>
                    <w:txbxContent>
                      <w:p w14:paraId="45CB0373" w14:textId="30FA0D02" w:rsidR="002541C7" w:rsidRDefault="002541C7" w:rsidP="002541C7">
                        <w:pPr>
                          <w:jc w:val="center"/>
                        </w:pPr>
                        <w:r>
                          <w:t>Category ID</w:t>
                        </w:r>
                      </w:p>
                    </w:txbxContent>
                  </v:textbox>
                </v:shape>
              </v:group>
            </w:pict>
          </mc:Fallback>
        </mc:AlternateContent>
      </w:r>
      <w:r w:rsidRPr="002541C7">
        <w:rPr>
          <w:rFonts w:ascii="Segoe UI" w:hAnsi="Segoe UI" w:cs="Segoe UI"/>
          <w:sz w:val="40"/>
          <w:szCs w:val="40"/>
          <w:shd w:val="clear" w:color="auto" w:fill="111111"/>
        </w:rPr>
        <w:t>HOBBIES_1_001_CA_1_evaluation</w:t>
      </w:r>
    </w:p>
    <w:p w14:paraId="416FE2D0" w14:textId="3021CC3E" w:rsidR="002541C7" w:rsidRDefault="002541C7" w:rsidP="00EC39B2">
      <w:r>
        <w:rPr>
          <w:noProof/>
        </w:rPr>
        <mc:AlternateContent>
          <mc:Choice Requires="wps">
            <w:drawing>
              <wp:anchor distT="0" distB="0" distL="114300" distR="114300" simplePos="0" relativeHeight="251658244" behindDoc="0" locked="0" layoutInCell="1" allowOverlap="1" wp14:anchorId="01DF4645" wp14:editId="79B5AC09">
                <wp:simplePos x="0" y="0"/>
                <wp:positionH relativeFrom="margin">
                  <wp:posOffset>1895475</wp:posOffset>
                </wp:positionH>
                <wp:positionV relativeFrom="paragraph">
                  <wp:posOffset>191135</wp:posOffset>
                </wp:positionV>
                <wp:extent cx="828675" cy="381000"/>
                <wp:effectExtent l="0" t="0" r="28575" b="19050"/>
                <wp:wrapNone/>
                <wp:docPr id="230678245" name="Text Box 7"/>
                <wp:cNvGraphicFramePr/>
                <a:graphic xmlns:a="http://schemas.openxmlformats.org/drawingml/2006/main">
                  <a:graphicData uri="http://schemas.microsoft.com/office/word/2010/wordprocessingShape">
                    <wps:wsp>
                      <wps:cNvSpPr txBox="1"/>
                      <wps:spPr>
                        <a:xfrm>
                          <a:off x="0" y="0"/>
                          <a:ext cx="828675" cy="381000"/>
                        </a:xfrm>
                        <a:prstGeom prst="rect">
                          <a:avLst/>
                        </a:prstGeom>
                        <a:solidFill>
                          <a:schemeClr val="lt1"/>
                        </a:solidFill>
                        <a:ln w="6350">
                          <a:solidFill>
                            <a:prstClr val="black"/>
                          </a:solidFill>
                        </a:ln>
                      </wps:spPr>
                      <wps:txbx>
                        <w:txbxContent>
                          <w:p w14:paraId="54871033" w14:textId="7862ECAD" w:rsidR="002541C7" w:rsidRDefault="002541C7" w:rsidP="002541C7">
                            <w:pPr>
                              <w:jc w:val="center"/>
                            </w:pPr>
                            <w:r>
                              <w:t>Store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4645" id="_x0000_s1033" type="#_x0000_t202" style="position:absolute;margin-left:149.25pt;margin-top:15.05pt;width:65.25pt;height:30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rROwIAAIIEAAAOAAAAZHJzL2Uyb0RvYy54bWysVE2PGjEMvVfqf4hyLzOwwFL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" fillcolor="white [3201]" strokeweight=".5pt">
                <v:textbox>
                  <w:txbxContent>
                    <w:p w14:paraId="54871033" w14:textId="7862ECAD" w:rsidR="002541C7" w:rsidRDefault="002541C7" w:rsidP="002541C7">
                      <w:pPr>
                        <w:jc w:val="center"/>
                      </w:pPr>
                      <w:r>
                        <w:t>Store ID</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0BABBBF7" wp14:editId="4995C716">
                <wp:simplePos x="0" y="0"/>
                <wp:positionH relativeFrom="margin">
                  <wp:posOffset>1187132</wp:posOffset>
                </wp:positionH>
                <wp:positionV relativeFrom="paragraph">
                  <wp:posOffset>191135</wp:posOffset>
                </wp:positionV>
                <wp:extent cx="685800" cy="542925"/>
                <wp:effectExtent l="0" t="0" r="19050" b="28575"/>
                <wp:wrapNone/>
                <wp:docPr id="986946252" name="Text Box 7"/>
                <wp:cNvGraphicFramePr/>
                <a:graphic xmlns:a="http://schemas.openxmlformats.org/drawingml/2006/main">
                  <a:graphicData uri="http://schemas.microsoft.com/office/word/2010/wordprocessingShape">
                    <wps:wsp>
                      <wps:cNvSpPr txBox="1"/>
                      <wps:spPr>
                        <a:xfrm>
                          <a:off x="0" y="0"/>
                          <a:ext cx="685800" cy="542925"/>
                        </a:xfrm>
                        <a:prstGeom prst="rect">
                          <a:avLst/>
                        </a:prstGeom>
                        <a:solidFill>
                          <a:schemeClr val="lt1"/>
                        </a:solidFill>
                        <a:ln w="6350">
                          <a:solidFill>
                            <a:prstClr val="black"/>
                          </a:solidFill>
                        </a:ln>
                      </wps:spPr>
                      <wps:txbx>
                        <w:txbxContent>
                          <w:p w14:paraId="2ECB1CCE" w14:textId="72F9C962" w:rsidR="002541C7" w:rsidRDefault="002541C7" w:rsidP="002541C7">
                            <w:pPr>
                              <w:jc w:val="center"/>
                            </w:pPr>
                            <w:r>
                              <w:t>Product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BBBF7" id="_x0000_s1034" type="#_x0000_t202" style="position:absolute;margin-left:93.45pt;margin-top:15.05pt;width:54pt;height:42.7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YDOwIAAIIEAAAOAAAAZHJzL2Uyb0RvYy54bWysVE1v2zAMvQ/YfxB0X+ykSZca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" fillcolor="white [3201]" strokeweight=".5pt">
                <v:textbox>
                  <w:txbxContent>
                    <w:p w14:paraId="2ECB1CCE" w14:textId="72F9C962" w:rsidR="002541C7" w:rsidRDefault="002541C7" w:rsidP="002541C7">
                      <w:pPr>
                        <w:jc w:val="center"/>
                      </w:pPr>
                      <w:r>
                        <w:t>Product Number</w:t>
                      </w:r>
                    </w:p>
                  </w:txbxContent>
                </v:textbox>
                <w10:wrap anchorx="margin"/>
              </v:shape>
            </w:pict>
          </mc:Fallback>
        </mc:AlternateContent>
      </w:r>
    </w:p>
    <w:p w14:paraId="188DE67E" w14:textId="77777777" w:rsidR="002541C7" w:rsidRDefault="002541C7" w:rsidP="00EC39B2"/>
    <w:p w14:paraId="23E261B7" w14:textId="77777777" w:rsidR="002541C7" w:rsidRDefault="002541C7" w:rsidP="00EC39B2"/>
    <w:p w14:paraId="776DE5FB" w14:textId="16DC7967" w:rsidR="00752991" w:rsidRDefault="00752991" w:rsidP="00EC39B2">
      <w:r>
        <w:t xml:space="preserve">The id </w:t>
      </w:r>
      <w:r w:rsidR="00FB28D1">
        <w:t>column data</w:t>
      </w:r>
      <w:r>
        <w:t xml:space="preserve"> are in object format and </w:t>
      </w:r>
      <w:proofErr w:type="spellStart"/>
      <w:r>
        <w:t>d_X</w:t>
      </w:r>
      <w:proofErr w:type="spellEnd"/>
      <w:r>
        <w:t xml:space="preserve"> data are in int64.</w:t>
      </w:r>
    </w:p>
    <w:p w14:paraId="7C307265" w14:textId="4A1A1416" w:rsidR="00FB28D1" w:rsidRDefault="00FB28D1" w:rsidP="00EC39B2">
      <w:r>
        <w:t>The table consists of 30490 rows and 1947 columns, and no missing data.</w:t>
      </w:r>
    </w:p>
    <w:p w14:paraId="59589F27" w14:textId="60A24FD4" w:rsidR="00F6641C" w:rsidRDefault="00F6641C" w:rsidP="00EC39B2">
      <w:r>
        <w:t>Fig.1</w:t>
      </w:r>
    </w:p>
    <w:p w14:paraId="2DA73C09" w14:textId="3415C869" w:rsidR="00456FCF" w:rsidRDefault="00FB28D1" w:rsidP="00EC39B2">
      <w:r w:rsidRPr="00FB28D1">
        <w:rPr>
          <w:noProof/>
        </w:rPr>
        <w:drawing>
          <wp:inline distT="0" distB="0" distL="0" distR="0" wp14:anchorId="08A00195" wp14:editId="6F00A4A9">
            <wp:extent cx="1353168" cy="2667000"/>
            <wp:effectExtent l="0" t="0" r="0" b="0"/>
            <wp:docPr id="67923528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5281" name="Picture 1" descr="A screenshot of a black screen&#10;&#10;Description automatically generated"/>
                    <pic:cNvPicPr/>
                  </pic:nvPicPr>
                  <pic:blipFill rotWithShape="1">
                    <a:blip r:embed="rId15"/>
                    <a:srcRect l="2273"/>
                    <a:stretch/>
                  </pic:blipFill>
                  <pic:spPr bwMode="auto">
                    <a:xfrm>
                      <a:off x="0" y="0"/>
                      <a:ext cx="1354693" cy="2670005"/>
                    </a:xfrm>
                    <a:prstGeom prst="rect">
                      <a:avLst/>
                    </a:prstGeom>
                    <a:ln>
                      <a:noFill/>
                    </a:ln>
                    <a:extLst>
                      <a:ext uri="{53640926-AAD7-44D8-BBD7-CCE9431645EC}">
                        <a14:shadowObscured xmlns:a14="http://schemas.microsoft.com/office/drawing/2010/main"/>
                      </a:ext>
                    </a:extLst>
                  </pic:spPr>
                </pic:pic>
              </a:graphicData>
            </a:graphic>
          </wp:inline>
        </w:drawing>
      </w:r>
    </w:p>
    <w:p w14:paraId="696A7D78" w14:textId="3CFC1465" w:rsidR="00B36005" w:rsidRDefault="00F6641C" w:rsidP="00EC39B2">
      <w:r>
        <w:t>Fig.2</w:t>
      </w:r>
    </w:p>
    <w:p w14:paraId="37543072" w14:textId="01C7CF5B" w:rsidR="00F6641C" w:rsidRDefault="00B36005" w:rsidP="00EC39B2">
      <w:r>
        <w:rPr>
          <w:noProof/>
        </w:rPr>
        <w:drawing>
          <wp:inline distT="0" distB="0" distL="0" distR="0" wp14:anchorId="0D04B4AB" wp14:editId="73991F31">
            <wp:extent cx="3329611" cy="2600325"/>
            <wp:effectExtent l="0" t="0" r="4445" b="0"/>
            <wp:docPr id="1034604860" name="Picture 12" descr="A graph of a number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4860" name="Picture 12" descr="A graph of a number of item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0239" cy="2600815"/>
                    </a:xfrm>
                    <a:prstGeom prst="rect">
                      <a:avLst/>
                    </a:prstGeom>
                    <a:noFill/>
                    <a:ln>
                      <a:noFill/>
                    </a:ln>
                  </pic:spPr>
                </pic:pic>
              </a:graphicData>
            </a:graphic>
          </wp:inline>
        </w:drawing>
      </w:r>
    </w:p>
    <w:p w14:paraId="2EAC5A3C" w14:textId="23A3D8F2" w:rsidR="00FB28D1" w:rsidRDefault="00FB28D1" w:rsidP="00EC39B2"/>
    <w:p w14:paraId="11B1B834" w14:textId="6BA08DC8" w:rsidR="00752991" w:rsidRDefault="00F6641C" w:rsidP="00EC39B2">
      <w:r>
        <w:t>There are 4 stores in CA, 3 stores in TX and WI, and 3049 items are sold in each store (Fig.1). Fig.2 displays the distribution of item categories are equal through all the stores.</w:t>
      </w:r>
    </w:p>
    <w:p w14:paraId="72FEE946" w14:textId="30661897" w:rsidR="00A53600" w:rsidRDefault="00F77A11" w:rsidP="00EC39B2">
      <w:r>
        <w:rPr>
          <w:noProof/>
        </w:rPr>
        <mc:AlternateContent>
          <mc:Choice Requires="wps">
            <w:drawing>
              <wp:anchor distT="0" distB="0" distL="114300" distR="114300" simplePos="0" relativeHeight="251658251" behindDoc="0" locked="0" layoutInCell="1" allowOverlap="1" wp14:anchorId="249B7F93" wp14:editId="57CA1745">
                <wp:simplePos x="0" y="0"/>
                <wp:positionH relativeFrom="column">
                  <wp:posOffset>4610100</wp:posOffset>
                </wp:positionH>
                <wp:positionV relativeFrom="paragraph">
                  <wp:posOffset>2602865</wp:posOffset>
                </wp:positionV>
                <wp:extent cx="2419350" cy="571500"/>
                <wp:effectExtent l="0" t="0" r="19050" b="19050"/>
                <wp:wrapNone/>
                <wp:docPr id="1547883839"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748EBF" w14:textId="748444E4" w:rsidR="00F77A11" w:rsidRPr="00021EC2" w:rsidRDefault="00EA2F26" w:rsidP="00021EC2">
                            <w:pPr>
                              <w:jc w:val="center"/>
                              <w:rPr>
                                <w:color w:val="FFFFFF" w:themeColor="background1"/>
                              </w:rPr>
                            </w:pPr>
                            <w:r>
                              <w:rPr>
                                <w:color w:val="FFFFFF" w:themeColor="background1"/>
                              </w:rPr>
                              <w:t xml:space="preserve">Product number: </w:t>
                            </w:r>
                            <w:r w:rsidR="004C4133">
                              <w:rPr>
                                <w:color w:val="FFFFFF" w:themeColor="background1"/>
                              </w:rPr>
                              <w:t>30</w:t>
                            </w:r>
                            <w:r w:rsidR="00F64D35">
                              <w:rPr>
                                <w:color w:val="FFFFFF" w:themeColor="background1"/>
                              </w:rPr>
                              <w:t>490</w:t>
                            </w:r>
                            <w:r w:rsidR="00F77A11">
                              <w:rPr>
                                <w:color w:val="FFFFFF" w:themeColor="background1"/>
                              </w:rPr>
                              <w:t xml:space="preserve"> </w:t>
                            </w:r>
                            <w:r w:rsidR="00240761">
                              <w:rPr>
                                <w:color w:val="FFFFFF" w:themeColor="background1"/>
                              </w:rPr>
                              <w:t>products</w:t>
                            </w:r>
                            <w:r w:rsidR="00042AA8">
                              <w:rPr>
                                <w:color w:val="FFFFFF" w:themeColor="background1"/>
                              </w:rPr>
                              <w:t xml:space="preserve"> (3049 items per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B7F93" id="Rectangle 16" o:spid="_x0000_s1035" style="position:absolute;margin-left:363pt;margin-top:204.95pt;width:190.5pt;height: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" fillcolor="#006683 [3204]" strokecolor="#000f13 [484]" strokeweight="2pt">
                <v:textbox>
                  <w:txbxContent>
                    <w:p w14:paraId="5A748EBF" w14:textId="748444E4" w:rsidR="00F77A11" w:rsidRPr="00021EC2" w:rsidRDefault="00EA2F26" w:rsidP="00021EC2">
                      <w:pPr>
                        <w:jc w:val="center"/>
                        <w:rPr>
                          <w:color w:val="FFFFFF" w:themeColor="background1"/>
                        </w:rPr>
                      </w:pPr>
                      <w:r>
                        <w:rPr>
                          <w:color w:val="FFFFFF" w:themeColor="background1"/>
                        </w:rPr>
                        <w:t xml:space="preserve">Product number: </w:t>
                      </w:r>
                      <w:r w:rsidR="004C4133">
                        <w:rPr>
                          <w:color w:val="FFFFFF" w:themeColor="background1"/>
                        </w:rPr>
                        <w:t>30</w:t>
                      </w:r>
                      <w:r w:rsidR="00F64D35">
                        <w:rPr>
                          <w:color w:val="FFFFFF" w:themeColor="background1"/>
                        </w:rPr>
                        <w:t>490</w:t>
                      </w:r>
                      <w:r w:rsidR="00F77A11">
                        <w:rPr>
                          <w:color w:val="FFFFFF" w:themeColor="background1"/>
                        </w:rPr>
                        <w:t xml:space="preserve"> </w:t>
                      </w:r>
                      <w:r w:rsidR="00240761">
                        <w:rPr>
                          <w:color w:val="FFFFFF" w:themeColor="background1"/>
                        </w:rPr>
                        <w:t>products</w:t>
                      </w:r>
                      <w:r w:rsidR="00042AA8">
                        <w:rPr>
                          <w:color w:val="FFFFFF" w:themeColor="background1"/>
                        </w:rPr>
                        <w:t xml:space="preserve"> (3049 items per store)</w:t>
                      </w:r>
                    </w:p>
                  </w:txbxContent>
                </v:textbox>
              </v:rect>
            </w:pict>
          </mc:Fallback>
        </mc:AlternateContent>
      </w:r>
      <w:r>
        <w:rPr>
          <w:noProof/>
        </w:rPr>
        <mc:AlternateContent>
          <mc:Choice Requires="wps">
            <w:drawing>
              <wp:anchor distT="0" distB="0" distL="114300" distR="114300" simplePos="0" relativeHeight="251658250" behindDoc="0" locked="0" layoutInCell="1" allowOverlap="1" wp14:anchorId="282F718F" wp14:editId="153DAB55">
                <wp:simplePos x="0" y="0"/>
                <wp:positionH relativeFrom="column">
                  <wp:posOffset>4610100</wp:posOffset>
                </wp:positionH>
                <wp:positionV relativeFrom="paragraph">
                  <wp:posOffset>1936115</wp:posOffset>
                </wp:positionV>
                <wp:extent cx="2419350" cy="571500"/>
                <wp:effectExtent l="0" t="0" r="19050" b="19050"/>
                <wp:wrapNone/>
                <wp:docPr id="748454199"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E37B1A" w14:textId="4C7215C9" w:rsidR="00402BA9" w:rsidRPr="00021EC2" w:rsidRDefault="00402BA9" w:rsidP="00021EC2">
                            <w:pPr>
                              <w:jc w:val="center"/>
                              <w:rPr>
                                <w:color w:val="FFFFFF" w:themeColor="background1"/>
                              </w:rPr>
                            </w:pPr>
                            <w:r>
                              <w:rPr>
                                <w:color w:val="FFFFFF" w:themeColor="background1"/>
                              </w:rPr>
                              <w:t xml:space="preserve">7 </w:t>
                            </w:r>
                            <w:r w:rsidR="00240761">
                              <w:rPr>
                                <w:color w:val="FFFFFF" w:themeColor="background1"/>
                              </w:rPr>
                              <w:t>Department</w:t>
                            </w:r>
                            <w:r>
                              <w:rPr>
                                <w:color w:val="FFFFFF" w:themeColor="background1"/>
                              </w:rPr>
                              <w:t>: HOBBIES_1</w:t>
                            </w:r>
                            <w:r w:rsidR="00893B9A">
                              <w:rPr>
                                <w:color w:val="FFFFFF" w:themeColor="background1"/>
                              </w:rPr>
                              <w:t xml:space="preserve"> … 2</w:t>
                            </w:r>
                            <w:r>
                              <w:rPr>
                                <w:color w:val="FFFFFF" w:themeColor="background1"/>
                              </w:rPr>
                              <w:t>, HOUSEHOLD</w:t>
                            </w:r>
                            <w:r w:rsidR="00893B9A">
                              <w:rPr>
                                <w:color w:val="FFFFFF" w:themeColor="background1"/>
                              </w:rPr>
                              <w:t>_1 … 2</w:t>
                            </w:r>
                            <w:r>
                              <w:rPr>
                                <w:color w:val="FFFFFF" w:themeColor="background1"/>
                              </w:rPr>
                              <w:t>, FOOD</w:t>
                            </w:r>
                            <w:r w:rsidR="00893B9A">
                              <w:rPr>
                                <w:color w:val="FFFFFF" w:themeColor="background1"/>
                              </w:rPr>
                              <w:t>_1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F718F" id="_x0000_s1036" style="position:absolute;margin-left:363pt;margin-top:152.45pt;width:190.5pt;height: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" fillcolor="#006683 [3204]" strokecolor="#000f13 [484]" strokeweight="2pt">
                <v:textbox>
                  <w:txbxContent>
                    <w:p w14:paraId="0AE37B1A" w14:textId="4C7215C9" w:rsidR="00402BA9" w:rsidRPr="00021EC2" w:rsidRDefault="00402BA9" w:rsidP="00021EC2">
                      <w:pPr>
                        <w:jc w:val="center"/>
                        <w:rPr>
                          <w:color w:val="FFFFFF" w:themeColor="background1"/>
                        </w:rPr>
                      </w:pPr>
                      <w:r>
                        <w:rPr>
                          <w:color w:val="FFFFFF" w:themeColor="background1"/>
                        </w:rPr>
                        <w:t xml:space="preserve">7 </w:t>
                      </w:r>
                      <w:r w:rsidR="00240761">
                        <w:rPr>
                          <w:color w:val="FFFFFF" w:themeColor="background1"/>
                        </w:rPr>
                        <w:t>Department</w:t>
                      </w:r>
                      <w:r>
                        <w:rPr>
                          <w:color w:val="FFFFFF" w:themeColor="background1"/>
                        </w:rPr>
                        <w:t>: HOBBIES_1</w:t>
                      </w:r>
                      <w:r w:rsidR="00893B9A">
                        <w:rPr>
                          <w:color w:val="FFFFFF" w:themeColor="background1"/>
                        </w:rPr>
                        <w:t xml:space="preserve"> … 2</w:t>
                      </w:r>
                      <w:r>
                        <w:rPr>
                          <w:color w:val="FFFFFF" w:themeColor="background1"/>
                        </w:rPr>
                        <w:t>, HOUSEHOLD</w:t>
                      </w:r>
                      <w:r w:rsidR="00893B9A">
                        <w:rPr>
                          <w:color w:val="FFFFFF" w:themeColor="background1"/>
                        </w:rPr>
                        <w:t>_1 … 2</w:t>
                      </w:r>
                      <w:r>
                        <w:rPr>
                          <w:color w:val="FFFFFF" w:themeColor="background1"/>
                        </w:rPr>
                        <w:t>, FOOD</w:t>
                      </w:r>
                      <w:r w:rsidR="00893B9A">
                        <w:rPr>
                          <w:color w:val="FFFFFF" w:themeColor="background1"/>
                        </w:rPr>
                        <w:t>_1 … 3</w:t>
                      </w:r>
                    </w:p>
                  </w:txbxContent>
                </v:textbox>
              </v:rect>
            </w:pict>
          </mc:Fallback>
        </mc:AlternateContent>
      </w:r>
      <w:r>
        <w:rPr>
          <w:noProof/>
        </w:rPr>
        <mc:AlternateContent>
          <mc:Choice Requires="wps">
            <w:drawing>
              <wp:anchor distT="0" distB="0" distL="114300" distR="114300" simplePos="0" relativeHeight="251658249" behindDoc="0" locked="0" layoutInCell="1" allowOverlap="1" wp14:anchorId="1BECCCED" wp14:editId="0B9E228F">
                <wp:simplePos x="0" y="0"/>
                <wp:positionH relativeFrom="column">
                  <wp:posOffset>4610100</wp:posOffset>
                </wp:positionH>
                <wp:positionV relativeFrom="paragraph">
                  <wp:posOffset>1278890</wp:posOffset>
                </wp:positionV>
                <wp:extent cx="2419350" cy="571500"/>
                <wp:effectExtent l="0" t="0" r="19050" b="19050"/>
                <wp:wrapNone/>
                <wp:docPr id="1013201110"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8DEDAE" w14:textId="753C7A6C" w:rsidR="00833904" w:rsidRPr="00021EC2" w:rsidRDefault="00402BA9" w:rsidP="00021EC2">
                            <w:pPr>
                              <w:jc w:val="center"/>
                              <w:rPr>
                                <w:color w:val="FFFFFF" w:themeColor="background1"/>
                              </w:rPr>
                            </w:pPr>
                            <w:r>
                              <w:rPr>
                                <w:color w:val="FFFFFF" w:themeColor="background1"/>
                              </w:rPr>
                              <w:t>3</w:t>
                            </w:r>
                            <w:r w:rsidR="00833904">
                              <w:rPr>
                                <w:color w:val="FFFFFF" w:themeColor="background1"/>
                              </w:rPr>
                              <w:t xml:space="preserve"> </w:t>
                            </w:r>
                            <w:r w:rsidR="00240761">
                              <w:rPr>
                                <w:color w:val="FFFFFF" w:themeColor="background1"/>
                              </w:rPr>
                              <w:t>Category</w:t>
                            </w:r>
                            <w:r w:rsidR="00833904">
                              <w:rPr>
                                <w:color w:val="FFFFFF" w:themeColor="background1"/>
                              </w:rPr>
                              <w:t xml:space="preserve">: </w:t>
                            </w:r>
                            <w:r>
                              <w:rPr>
                                <w:color w:val="FFFFFF" w:themeColor="background1"/>
                              </w:rPr>
                              <w:t>HOBBIES, HOUSEHOLD,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CCCED" id="_x0000_s1037" style="position:absolute;margin-left:363pt;margin-top:100.7pt;width:190.5pt;height: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" fillcolor="#006683 [3204]" strokecolor="#000f13 [484]" strokeweight="2pt">
                <v:textbox>
                  <w:txbxContent>
                    <w:p w14:paraId="0A8DEDAE" w14:textId="753C7A6C" w:rsidR="00833904" w:rsidRPr="00021EC2" w:rsidRDefault="00402BA9" w:rsidP="00021EC2">
                      <w:pPr>
                        <w:jc w:val="center"/>
                        <w:rPr>
                          <w:color w:val="FFFFFF" w:themeColor="background1"/>
                        </w:rPr>
                      </w:pPr>
                      <w:r>
                        <w:rPr>
                          <w:color w:val="FFFFFF" w:themeColor="background1"/>
                        </w:rPr>
                        <w:t>3</w:t>
                      </w:r>
                      <w:r w:rsidR="00833904">
                        <w:rPr>
                          <w:color w:val="FFFFFF" w:themeColor="background1"/>
                        </w:rPr>
                        <w:t xml:space="preserve"> </w:t>
                      </w:r>
                      <w:r w:rsidR="00240761">
                        <w:rPr>
                          <w:color w:val="FFFFFF" w:themeColor="background1"/>
                        </w:rPr>
                        <w:t>Category</w:t>
                      </w:r>
                      <w:r w:rsidR="00833904">
                        <w:rPr>
                          <w:color w:val="FFFFFF" w:themeColor="background1"/>
                        </w:rPr>
                        <w:t xml:space="preserve">: </w:t>
                      </w:r>
                      <w:r>
                        <w:rPr>
                          <w:color w:val="FFFFFF" w:themeColor="background1"/>
                        </w:rPr>
                        <w:t>HOBBIES, HOUSEHOLD, FOOD</w:t>
                      </w:r>
                    </w:p>
                  </w:txbxContent>
                </v:textbox>
              </v:rect>
            </w:pict>
          </mc:Fallback>
        </mc:AlternateContent>
      </w:r>
      <w:r>
        <w:rPr>
          <w:noProof/>
        </w:rPr>
        <mc:AlternateContent>
          <mc:Choice Requires="wps">
            <w:drawing>
              <wp:anchor distT="0" distB="0" distL="114300" distR="114300" simplePos="0" relativeHeight="251658248" behindDoc="0" locked="0" layoutInCell="1" allowOverlap="1" wp14:anchorId="6354D2E2" wp14:editId="2517737D">
                <wp:simplePos x="0" y="0"/>
                <wp:positionH relativeFrom="column">
                  <wp:posOffset>4600575</wp:posOffset>
                </wp:positionH>
                <wp:positionV relativeFrom="paragraph">
                  <wp:posOffset>602615</wp:posOffset>
                </wp:positionV>
                <wp:extent cx="2438400" cy="571500"/>
                <wp:effectExtent l="0" t="0" r="19050" b="19050"/>
                <wp:wrapNone/>
                <wp:docPr id="660223141" name="Rectangle 16"/>
                <wp:cNvGraphicFramePr/>
                <a:graphic xmlns:a="http://schemas.openxmlformats.org/drawingml/2006/main">
                  <a:graphicData uri="http://schemas.microsoft.com/office/word/2010/wordprocessingShape">
                    <wps:wsp>
                      <wps:cNvSpPr/>
                      <wps:spPr>
                        <a:xfrm>
                          <a:off x="0" y="0"/>
                          <a:ext cx="243840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087EC2" w14:textId="2E2DFE53" w:rsidR="00F76F93" w:rsidRPr="00021EC2" w:rsidRDefault="00F76F93" w:rsidP="00021EC2">
                            <w:pPr>
                              <w:jc w:val="center"/>
                              <w:rPr>
                                <w:color w:val="FFFFFF" w:themeColor="background1"/>
                              </w:rPr>
                            </w:pPr>
                            <w:r>
                              <w:rPr>
                                <w:color w:val="FFFFFF" w:themeColor="background1"/>
                              </w:rPr>
                              <w:t xml:space="preserve">10 </w:t>
                            </w:r>
                            <w:r w:rsidR="00240761">
                              <w:rPr>
                                <w:color w:val="FFFFFF" w:themeColor="background1"/>
                              </w:rPr>
                              <w:t>Stores</w:t>
                            </w:r>
                            <w:r>
                              <w:rPr>
                                <w:color w:val="FFFFFF" w:themeColor="background1"/>
                              </w:rPr>
                              <w:t>: CA_1… 4</w:t>
                            </w:r>
                            <w:r w:rsidR="001B3F98">
                              <w:rPr>
                                <w:color w:val="FFFFFF" w:themeColor="background1"/>
                              </w:rPr>
                              <w:t xml:space="preserve">, WI_1 </w:t>
                            </w:r>
                            <w:r w:rsidR="00F77A11">
                              <w:rPr>
                                <w:color w:val="FFFFFF" w:themeColor="background1"/>
                              </w:rPr>
                              <w:t xml:space="preserve">… </w:t>
                            </w:r>
                            <w:r w:rsidR="001B3F98">
                              <w:rPr>
                                <w:color w:val="FFFFFF" w:themeColor="background1"/>
                              </w:rPr>
                              <w:t>3, TX_1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4D2E2" id="_x0000_s1038" style="position:absolute;margin-left:362.25pt;margin-top:47.45pt;width:192pt;height: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" fillcolor="#006683 [3204]" strokecolor="#000f13 [484]" strokeweight="2pt">
                <v:textbox>
                  <w:txbxContent>
                    <w:p w14:paraId="3D087EC2" w14:textId="2E2DFE53" w:rsidR="00F76F93" w:rsidRPr="00021EC2" w:rsidRDefault="00F76F93" w:rsidP="00021EC2">
                      <w:pPr>
                        <w:jc w:val="center"/>
                        <w:rPr>
                          <w:color w:val="FFFFFF" w:themeColor="background1"/>
                        </w:rPr>
                      </w:pPr>
                      <w:r>
                        <w:rPr>
                          <w:color w:val="FFFFFF" w:themeColor="background1"/>
                        </w:rPr>
                        <w:t xml:space="preserve">10 </w:t>
                      </w:r>
                      <w:r w:rsidR="00240761">
                        <w:rPr>
                          <w:color w:val="FFFFFF" w:themeColor="background1"/>
                        </w:rPr>
                        <w:t>Stores</w:t>
                      </w:r>
                      <w:r>
                        <w:rPr>
                          <w:color w:val="FFFFFF" w:themeColor="background1"/>
                        </w:rPr>
                        <w:t>: CA_1… 4</w:t>
                      </w:r>
                      <w:r w:rsidR="001B3F98">
                        <w:rPr>
                          <w:color w:val="FFFFFF" w:themeColor="background1"/>
                        </w:rPr>
                        <w:t xml:space="preserve">, WI_1 </w:t>
                      </w:r>
                      <w:r w:rsidR="00F77A11">
                        <w:rPr>
                          <w:color w:val="FFFFFF" w:themeColor="background1"/>
                        </w:rPr>
                        <w:t xml:space="preserve">… </w:t>
                      </w:r>
                      <w:r w:rsidR="001B3F98">
                        <w:rPr>
                          <w:color w:val="FFFFFF" w:themeColor="background1"/>
                        </w:rPr>
                        <w:t>3, TX_1 … 3</w:t>
                      </w:r>
                    </w:p>
                  </w:txbxContent>
                </v:textbox>
              </v:rect>
            </w:pict>
          </mc:Fallback>
        </mc:AlternateContent>
      </w:r>
      <w:r w:rsidR="00021EC2">
        <w:rPr>
          <w:noProof/>
        </w:rPr>
        <mc:AlternateContent>
          <mc:Choice Requires="wps">
            <w:drawing>
              <wp:anchor distT="0" distB="0" distL="114300" distR="114300" simplePos="0" relativeHeight="251658247" behindDoc="0" locked="0" layoutInCell="1" allowOverlap="1" wp14:anchorId="3CCE3C8C" wp14:editId="10C0B87A">
                <wp:simplePos x="0" y="0"/>
                <wp:positionH relativeFrom="column">
                  <wp:posOffset>4610100</wp:posOffset>
                </wp:positionH>
                <wp:positionV relativeFrom="paragraph">
                  <wp:posOffset>126365</wp:posOffset>
                </wp:positionV>
                <wp:extent cx="1695450" cy="409575"/>
                <wp:effectExtent l="0" t="0" r="19050" b="28575"/>
                <wp:wrapNone/>
                <wp:docPr id="1817076724" name="Rectangle 16"/>
                <wp:cNvGraphicFramePr/>
                <a:graphic xmlns:a="http://schemas.openxmlformats.org/drawingml/2006/main">
                  <a:graphicData uri="http://schemas.microsoft.com/office/word/2010/wordprocessingShape">
                    <wps:wsp>
                      <wps:cNvSpPr/>
                      <wps:spPr>
                        <a:xfrm>
                          <a:off x="0" y="0"/>
                          <a:ext cx="1695450" cy="4095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089AC5" w14:textId="65E8D9B2" w:rsidR="00021EC2" w:rsidRPr="00021EC2" w:rsidRDefault="00021EC2" w:rsidP="00021EC2">
                            <w:pPr>
                              <w:jc w:val="center"/>
                              <w:rPr>
                                <w:color w:val="FFFFFF" w:themeColor="background1"/>
                              </w:rPr>
                            </w:pPr>
                            <w:r>
                              <w:rPr>
                                <w:color w:val="FFFFFF" w:themeColor="background1"/>
                              </w:rPr>
                              <w:t xml:space="preserve">3 </w:t>
                            </w:r>
                            <w:r w:rsidR="00240761">
                              <w:rPr>
                                <w:color w:val="FFFFFF" w:themeColor="background1"/>
                              </w:rPr>
                              <w:t>States</w:t>
                            </w:r>
                            <w:r w:rsidR="00F76F93">
                              <w:rPr>
                                <w:color w:val="FFFFFF" w:themeColor="background1"/>
                              </w:rPr>
                              <w:t xml:space="preserve">: </w:t>
                            </w:r>
                            <w:r w:rsidRPr="00021EC2">
                              <w:rPr>
                                <w:color w:val="FFFFFF" w:themeColor="background1"/>
                              </w:rPr>
                              <w:t>CA, TX, 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E3C8C" id="_x0000_s1039" style="position:absolute;margin-left:363pt;margin-top:9.95pt;width:133.5pt;height:32.2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" fillcolor="#006683 [3204]" strokecolor="#000f13 [484]" strokeweight="2pt">
                <v:textbox>
                  <w:txbxContent>
                    <w:p w14:paraId="33089AC5" w14:textId="65E8D9B2" w:rsidR="00021EC2" w:rsidRPr="00021EC2" w:rsidRDefault="00021EC2" w:rsidP="00021EC2">
                      <w:pPr>
                        <w:jc w:val="center"/>
                        <w:rPr>
                          <w:color w:val="FFFFFF" w:themeColor="background1"/>
                        </w:rPr>
                      </w:pPr>
                      <w:r>
                        <w:rPr>
                          <w:color w:val="FFFFFF" w:themeColor="background1"/>
                        </w:rPr>
                        <w:t xml:space="preserve">3 </w:t>
                      </w:r>
                      <w:r w:rsidR="00240761">
                        <w:rPr>
                          <w:color w:val="FFFFFF" w:themeColor="background1"/>
                        </w:rPr>
                        <w:t>States</w:t>
                      </w:r>
                      <w:r w:rsidR="00F76F93">
                        <w:rPr>
                          <w:color w:val="FFFFFF" w:themeColor="background1"/>
                        </w:rPr>
                        <w:t xml:space="preserve">: </w:t>
                      </w:r>
                      <w:r w:rsidRPr="00021EC2">
                        <w:rPr>
                          <w:color w:val="FFFFFF" w:themeColor="background1"/>
                        </w:rPr>
                        <w:t>CA, TX, WI</w:t>
                      </w:r>
                    </w:p>
                  </w:txbxContent>
                </v:textbox>
              </v:rect>
            </w:pict>
          </mc:Fallback>
        </mc:AlternateContent>
      </w:r>
      <w:r w:rsidR="00BA36F5">
        <w:rPr>
          <w:noProof/>
        </w:rPr>
        <w:drawing>
          <wp:inline distT="0" distB="0" distL="0" distR="0" wp14:anchorId="63A98C7B" wp14:editId="52ECE96B">
            <wp:extent cx="5486400" cy="3200400"/>
            <wp:effectExtent l="0" t="0" r="19050" b="19050"/>
            <wp:docPr id="1576664510"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80E503" w14:textId="77777777" w:rsidR="007F479E" w:rsidRDefault="007F479E" w:rsidP="00EC39B2"/>
    <w:p w14:paraId="43BD0331" w14:textId="0336687D" w:rsidR="007F479E" w:rsidRDefault="009F6A02" w:rsidP="00EC39B2">
      <w:r w:rsidRPr="001A2FFF">
        <w:rPr>
          <w:highlight w:val="red"/>
        </w:rPr>
        <w:t>The</w:t>
      </w:r>
      <w:r w:rsidR="00464D6B" w:rsidRPr="001A2FFF">
        <w:rPr>
          <w:highlight w:val="red"/>
        </w:rPr>
        <w:t xml:space="preserve"> target data will be non-categorical since we are forecasting the </w:t>
      </w:r>
      <w:r w:rsidR="00E34B47" w:rsidRPr="001A2FFF">
        <w:rPr>
          <w:highlight w:val="red"/>
        </w:rPr>
        <w:t>numerical value of sales</w:t>
      </w:r>
      <w:r w:rsidR="004231CB" w:rsidRPr="001A2FFF">
        <w:rPr>
          <w:highlight w:val="red"/>
        </w:rPr>
        <w:t>.</w:t>
      </w:r>
    </w:p>
    <w:p w14:paraId="6EE2D38D" w14:textId="4D123FE1" w:rsidR="001A2FFF" w:rsidRDefault="001A2FFF" w:rsidP="00EC39B2"/>
    <w:p w14:paraId="0752055F" w14:textId="487B8844" w:rsidR="001A2FFF" w:rsidRDefault="001A2FFF" w:rsidP="00EC39B2">
      <w:r>
        <w:t>Calender.csv evaluation</w:t>
      </w:r>
    </w:p>
    <w:p w14:paraId="7208F42D" w14:textId="2AF18C21" w:rsidR="001A2FFF" w:rsidRDefault="001E0645" w:rsidP="00EC39B2">
      <w:r w:rsidRPr="001E0645">
        <w:rPr>
          <w:noProof/>
        </w:rPr>
        <w:drawing>
          <wp:inline distT="0" distB="0" distL="0" distR="0" wp14:anchorId="0F998F67" wp14:editId="02FA5CA3">
            <wp:extent cx="6858000" cy="3110865"/>
            <wp:effectExtent l="0" t="0" r="0" b="0"/>
            <wp:docPr id="198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29" name="Picture 1" descr="A screenshot of a computer&#10;&#10;Description automatically generated"/>
                    <pic:cNvPicPr/>
                  </pic:nvPicPr>
                  <pic:blipFill>
                    <a:blip r:embed="rId22"/>
                    <a:stretch>
                      <a:fillRect/>
                    </a:stretch>
                  </pic:blipFill>
                  <pic:spPr>
                    <a:xfrm>
                      <a:off x="0" y="0"/>
                      <a:ext cx="6858000" cy="3110865"/>
                    </a:xfrm>
                    <a:prstGeom prst="rect">
                      <a:avLst/>
                    </a:prstGeom>
                  </pic:spPr>
                </pic:pic>
              </a:graphicData>
            </a:graphic>
          </wp:inline>
        </w:drawing>
      </w:r>
    </w:p>
    <w:p w14:paraId="31D6F2C5" w14:textId="23E26FB5" w:rsidR="00130A19" w:rsidRDefault="009915DA" w:rsidP="00EC39B2">
      <w:r>
        <w:t>Th</w:t>
      </w:r>
      <w:r w:rsidR="000B3651">
        <w:t xml:space="preserve">is table </w:t>
      </w:r>
      <w:r w:rsidR="00B41F33">
        <w:t xml:space="preserve">represents </w:t>
      </w:r>
      <w:r w:rsidR="00B07667">
        <w:t>date</w:t>
      </w:r>
      <w:r w:rsidR="001E0555">
        <w:t xml:space="preserve"> related information </w:t>
      </w:r>
      <w:r w:rsidR="00B07667">
        <w:t xml:space="preserve">and event </w:t>
      </w:r>
      <w:r w:rsidR="004B0C99">
        <w:t>and SNAP on the related states.</w:t>
      </w:r>
    </w:p>
    <w:p w14:paraId="60F0980F" w14:textId="4B6A0167" w:rsidR="00742171" w:rsidRDefault="00742171" w:rsidP="00EC39B2">
      <w:r>
        <w:lastRenderedPageBreak/>
        <w:t>What is SNA?</w:t>
      </w:r>
    </w:p>
    <w:p w14:paraId="607E3463" w14:textId="138AD1D4" w:rsidR="00742171" w:rsidRPr="0072349B" w:rsidRDefault="00742171" w:rsidP="00EC39B2">
      <w:r w:rsidRPr="0072349B">
        <w:t>The Supplemental Nutrition Assistance Program (SNAP) is the largest federal nutrition assistance program. SNAP provides benefits to eligible low-income individuals and families via an Electronic Benefits Transfer card. This card can be used like a debit card to purchase eligible food in authorized retail food stores.</w:t>
      </w:r>
      <w:r w:rsidR="0072349B" w:rsidRPr="0072349B">
        <w:t>[1]</w:t>
      </w:r>
    </w:p>
    <w:p w14:paraId="58E952DB" w14:textId="154B7F4D" w:rsidR="0072349B" w:rsidRDefault="0072349B" w:rsidP="00EC39B2">
      <w:r w:rsidRPr="0072349B">
        <w:t xml:space="preserve">1: </w:t>
      </w:r>
      <w:hyperlink r:id="rId23" w:history="1">
        <w:r w:rsidRPr="001D2AF5">
          <w:rPr>
            <w:rStyle w:val="Hyperlink"/>
          </w:rPr>
          <w:t>https://www.benefits.gov/benefit/361</w:t>
        </w:r>
      </w:hyperlink>
    </w:p>
    <w:p w14:paraId="4C71B6C6" w14:textId="77777777" w:rsidR="00FA623B" w:rsidRDefault="00FA623B" w:rsidP="00EC39B2"/>
    <w:p w14:paraId="68EA5D4F" w14:textId="2A217A45" w:rsidR="008101E3" w:rsidRDefault="00EE6999" w:rsidP="00EC39B2">
      <w:r>
        <w:t xml:space="preserve">The table </w:t>
      </w:r>
      <w:r w:rsidR="008101E3">
        <w:t xml:space="preserve">columns </w:t>
      </w:r>
      <w:r w:rsidR="00D57E0D">
        <w:t>have</w:t>
      </w:r>
      <w:r w:rsidR="008101E3">
        <w:t xml:space="preserve"> </w:t>
      </w:r>
      <w:r w:rsidR="001210EA">
        <w:t>the types below</w:t>
      </w:r>
      <w:r w:rsidR="008101E3">
        <w:t>.</w:t>
      </w:r>
      <w:r w:rsidR="001210EA">
        <w:t xml:space="preserve"> </w:t>
      </w:r>
      <w:r w:rsidR="006E5B95">
        <w:t xml:space="preserve">Table has 13 columns with </w:t>
      </w:r>
      <w:r w:rsidR="00906879">
        <w:t>1969 rows of data</w:t>
      </w:r>
      <w:r w:rsidR="00843AD1">
        <w:t>. By comparing the number of rows and number of non-null values, we can see that event</w:t>
      </w:r>
      <w:r w:rsidR="00967C20">
        <w:t xml:space="preserve"> related columns </w:t>
      </w:r>
      <w:r w:rsidR="00A56EDD">
        <w:t>have</w:t>
      </w:r>
      <w:r w:rsidR="00967C20">
        <w:t xml:space="preserve"> many null values.</w:t>
      </w:r>
      <w:r w:rsidR="008101E3">
        <w:t xml:space="preserve"> </w:t>
      </w:r>
      <w:r w:rsidR="009203F7">
        <w:t xml:space="preserve"> The null values are created </w:t>
      </w:r>
      <w:r w:rsidR="00570F39">
        <w:t>for the date when there is no event</w:t>
      </w:r>
      <w:r w:rsidR="00456EC1">
        <w:t xml:space="preserve"> by comparing the number of data and null values in below.</w:t>
      </w:r>
    </w:p>
    <w:p w14:paraId="2CFD9BB4" w14:textId="77777777" w:rsidR="008A7FBA" w:rsidRDefault="00AF4C9F" w:rsidP="00EC39B2">
      <w:r w:rsidRPr="00AF4C9F">
        <w:rPr>
          <w:noProof/>
        </w:rPr>
        <w:drawing>
          <wp:inline distT="0" distB="0" distL="0" distR="0" wp14:anchorId="63B4ED56" wp14:editId="2F01E90A">
            <wp:extent cx="2372056" cy="2734057"/>
            <wp:effectExtent l="0" t="0" r="9525" b="9525"/>
            <wp:docPr id="556010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0289" name="Picture 1" descr="A screen shot of a computer&#10;&#10;Description automatically generated"/>
                    <pic:cNvPicPr/>
                  </pic:nvPicPr>
                  <pic:blipFill>
                    <a:blip r:embed="rId24"/>
                    <a:stretch>
                      <a:fillRect/>
                    </a:stretch>
                  </pic:blipFill>
                  <pic:spPr>
                    <a:xfrm>
                      <a:off x="0" y="0"/>
                      <a:ext cx="2372056" cy="2734057"/>
                    </a:xfrm>
                    <a:prstGeom prst="rect">
                      <a:avLst/>
                    </a:prstGeom>
                  </pic:spPr>
                </pic:pic>
              </a:graphicData>
            </a:graphic>
          </wp:inline>
        </w:drawing>
      </w:r>
      <w:r w:rsidR="00FD7776" w:rsidRPr="00FD7776">
        <w:rPr>
          <w:noProof/>
        </w:rPr>
        <w:t xml:space="preserve"> </w:t>
      </w:r>
      <w:r w:rsidR="00FD7776" w:rsidRPr="00FD7776">
        <w:rPr>
          <w:noProof/>
        </w:rPr>
        <w:drawing>
          <wp:inline distT="0" distB="0" distL="0" distR="0" wp14:anchorId="6AE20E40" wp14:editId="7D49ACA0">
            <wp:extent cx="1238423" cy="1962424"/>
            <wp:effectExtent l="0" t="0" r="0" b="0"/>
            <wp:docPr id="36690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614" name="Picture 1" descr="A screen shot of a computer&#10;&#10;Description automatically generated"/>
                    <pic:cNvPicPr/>
                  </pic:nvPicPr>
                  <pic:blipFill>
                    <a:blip r:embed="rId25"/>
                    <a:stretch>
                      <a:fillRect/>
                    </a:stretch>
                  </pic:blipFill>
                  <pic:spPr>
                    <a:xfrm>
                      <a:off x="0" y="0"/>
                      <a:ext cx="1238423" cy="1962424"/>
                    </a:xfrm>
                    <a:prstGeom prst="rect">
                      <a:avLst/>
                    </a:prstGeom>
                  </pic:spPr>
                </pic:pic>
              </a:graphicData>
            </a:graphic>
          </wp:inline>
        </w:drawing>
      </w:r>
      <w:r w:rsidR="00FD7776">
        <w:tab/>
      </w:r>
      <w:r w:rsidR="00FD7776">
        <w:tab/>
      </w:r>
      <w:r w:rsidR="00FD7776">
        <w:tab/>
      </w:r>
    </w:p>
    <w:p w14:paraId="5383C12A" w14:textId="5DB6FC32" w:rsidR="0072349B" w:rsidRDefault="008A7FBA" w:rsidP="00EC39B2">
      <w:r>
        <w:t xml:space="preserve">The </w:t>
      </w:r>
      <w:r w:rsidR="004F4117">
        <w:t>event data has been replaced to “</w:t>
      </w:r>
      <w:proofErr w:type="spellStart"/>
      <w:r w:rsidR="004F4117">
        <w:t>no_event</w:t>
      </w:r>
      <w:proofErr w:type="spellEnd"/>
      <w:r w:rsidR="004F4117">
        <w:t xml:space="preserve">” </w:t>
      </w:r>
      <w:r w:rsidR="009203F7">
        <w:t>for all the null values.</w:t>
      </w:r>
      <w:r w:rsidR="00FD7776">
        <w:tab/>
      </w:r>
      <w:r w:rsidR="00FD7776">
        <w:tab/>
      </w:r>
      <w:r w:rsidR="00FD7776">
        <w:tab/>
      </w:r>
      <w:r w:rsidR="00FD7776">
        <w:tab/>
      </w:r>
    </w:p>
    <w:p w14:paraId="019253E2" w14:textId="74B5EAC5" w:rsidR="001954A6" w:rsidRDefault="00DC1595" w:rsidP="001954A6">
      <w:r>
        <w:t>sell_prices</w:t>
      </w:r>
      <w:r w:rsidR="001954A6">
        <w:t>.csv evaluation</w:t>
      </w:r>
    </w:p>
    <w:p w14:paraId="38AB4C76" w14:textId="4829DF9C" w:rsidR="00180F78" w:rsidRDefault="00DC1595" w:rsidP="00EC39B2">
      <w:r>
        <w:t>The table contain</w:t>
      </w:r>
      <w:r w:rsidR="00FE770A">
        <w:t>s</w:t>
      </w:r>
      <w:r>
        <w:t xml:space="preserve"> data of </w:t>
      </w:r>
      <w:r w:rsidR="00FE770A">
        <w:t>the price of each product in each store by a weekly bases.</w:t>
      </w:r>
    </w:p>
    <w:p w14:paraId="03AE0860" w14:textId="5F619D35" w:rsidR="001954A6" w:rsidRDefault="001954A6" w:rsidP="00EC39B2">
      <w:r w:rsidRPr="001954A6">
        <w:rPr>
          <w:noProof/>
        </w:rPr>
        <w:drawing>
          <wp:inline distT="0" distB="0" distL="0" distR="0" wp14:anchorId="3ED8E2A1" wp14:editId="217B154E">
            <wp:extent cx="2391109" cy="1257475"/>
            <wp:effectExtent l="0" t="0" r="9525" b="0"/>
            <wp:docPr id="139288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5713" name="Picture 1" descr="A screenshot of a computer&#10;&#10;Description automatically generated"/>
                    <pic:cNvPicPr/>
                  </pic:nvPicPr>
                  <pic:blipFill>
                    <a:blip r:embed="rId26"/>
                    <a:stretch>
                      <a:fillRect/>
                    </a:stretch>
                  </pic:blipFill>
                  <pic:spPr>
                    <a:xfrm>
                      <a:off x="0" y="0"/>
                      <a:ext cx="2391109" cy="1257475"/>
                    </a:xfrm>
                    <a:prstGeom prst="rect">
                      <a:avLst/>
                    </a:prstGeom>
                  </pic:spPr>
                </pic:pic>
              </a:graphicData>
            </a:graphic>
          </wp:inline>
        </w:drawing>
      </w:r>
    </w:p>
    <w:p w14:paraId="4420B157" w14:textId="3AE53BA3" w:rsidR="005C3675" w:rsidRDefault="005C3675" w:rsidP="00EC39B2">
      <w:r>
        <w:t>Here is the data type for the each column data</w:t>
      </w:r>
    </w:p>
    <w:p w14:paraId="4C151480" w14:textId="075D588F" w:rsidR="00FE770A" w:rsidRDefault="007C4818" w:rsidP="00EC39B2">
      <w:r w:rsidRPr="007C4818">
        <w:rPr>
          <w:noProof/>
        </w:rPr>
        <w:lastRenderedPageBreak/>
        <w:drawing>
          <wp:inline distT="0" distB="0" distL="0" distR="0" wp14:anchorId="231B087E" wp14:editId="5F21997F">
            <wp:extent cx="2372056" cy="1657581"/>
            <wp:effectExtent l="0" t="0" r="9525" b="0"/>
            <wp:docPr id="18357288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8871" name="Picture 1" descr="A screen shot of a computer&#10;&#10;Description automatically generated"/>
                    <pic:cNvPicPr/>
                  </pic:nvPicPr>
                  <pic:blipFill>
                    <a:blip r:embed="rId27"/>
                    <a:stretch>
                      <a:fillRect/>
                    </a:stretch>
                  </pic:blipFill>
                  <pic:spPr>
                    <a:xfrm>
                      <a:off x="0" y="0"/>
                      <a:ext cx="2372056" cy="1657581"/>
                    </a:xfrm>
                    <a:prstGeom prst="rect">
                      <a:avLst/>
                    </a:prstGeom>
                  </pic:spPr>
                </pic:pic>
              </a:graphicData>
            </a:graphic>
          </wp:inline>
        </w:drawing>
      </w:r>
    </w:p>
    <w:p w14:paraId="590A14E7" w14:textId="4D84BB23" w:rsidR="007C4818" w:rsidRDefault="00E53F21" w:rsidP="00EC39B2">
      <w:r>
        <w:t>There is no missing values in this table.</w:t>
      </w:r>
    </w:p>
    <w:p w14:paraId="01CC95C7" w14:textId="24FF6062" w:rsidR="00E53F21" w:rsidRDefault="00E53F21" w:rsidP="00EC39B2">
      <w:r w:rsidRPr="00E53F21">
        <w:rPr>
          <w:noProof/>
        </w:rPr>
        <w:drawing>
          <wp:inline distT="0" distB="0" distL="0" distR="0" wp14:anchorId="742159DA" wp14:editId="3E81009F">
            <wp:extent cx="866896" cy="666843"/>
            <wp:effectExtent l="0" t="0" r="9525" b="0"/>
            <wp:docPr id="684436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6398" name="Picture 1" descr="A screen shot of a computer&#10;&#10;Description automatically generated"/>
                    <pic:cNvPicPr/>
                  </pic:nvPicPr>
                  <pic:blipFill>
                    <a:blip r:embed="rId28"/>
                    <a:stretch>
                      <a:fillRect/>
                    </a:stretch>
                  </pic:blipFill>
                  <pic:spPr>
                    <a:xfrm>
                      <a:off x="0" y="0"/>
                      <a:ext cx="866896" cy="666843"/>
                    </a:xfrm>
                    <a:prstGeom prst="rect">
                      <a:avLst/>
                    </a:prstGeom>
                  </pic:spPr>
                </pic:pic>
              </a:graphicData>
            </a:graphic>
          </wp:inline>
        </w:drawing>
      </w:r>
    </w:p>
    <w:p w14:paraId="010F54E6" w14:textId="77777777" w:rsidR="000C1348" w:rsidRPr="00F3621F" w:rsidRDefault="000C1348" w:rsidP="00F3621F">
      <w:pPr>
        <w:pStyle w:val="SubHeading"/>
      </w:pPr>
      <w:r w:rsidRPr="00F3621F">
        <w:t>Exploratory Data Analysis (EDA)</w:t>
      </w:r>
    </w:p>
    <w:p w14:paraId="4EED0894" w14:textId="77777777" w:rsidR="000C1348" w:rsidRDefault="000C1348" w:rsidP="00EC39B2">
      <w:pPr>
        <w:rPr>
          <w:rFonts w:ascii="Courier New" w:hAnsi="Courier New" w:cs="Courier New"/>
          <w:sz w:val="21"/>
          <w:szCs w:val="21"/>
        </w:rPr>
      </w:pPr>
    </w:p>
    <w:p w14:paraId="2CA0A5B0" w14:textId="4438B7B9" w:rsidR="00B1562F" w:rsidRDefault="006A3F23" w:rsidP="00EC39B2">
      <w:r>
        <w:t>From observing the table, the</w:t>
      </w:r>
      <w:r w:rsidR="00CE5BD5">
        <w:t xml:space="preserve"> null values are representing the days without an event</w:t>
      </w:r>
      <w:r w:rsidR="009E5FA9">
        <w:t xml:space="preserve"> and “date” column </w:t>
      </w:r>
      <w:r w:rsidR="00AB7E19">
        <w:t xml:space="preserve">has a format of “Year-Month-Day” </w:t>
      </w:r>
      <w:r w:rsidR="00CE5BD5">
        <w:t xml:space="preserve">. </w:t>
      </w:r>
      <w:r w:rsidR="00A72404">
        <w:t xml:space="preserve">Therefore, the null values in event </w:t>
      </w:r>
      <w:r w:rsidR="008F5CCD">
        <w:t>columns</w:t>
      </w:r>
      <w:r w:rsidR="00D220AF">
        <w:t xml:space="preserve"> have been replaced with</w:t>
      </w:r>
      <w:r w:rsidR="00DA04F0">
        <w:t xml:space="preserve"> </w:t>
      </w:r>
      <w:r w:rsidR="00B1562F">
        <w:t>“</w:t>
      </w:r>
      <w:proofErr w:type="spellStart"/>
      <w:r w:rsidR="00B1562F">
        <w:t>No_Event</w:t>
      </w:r>
      <w:proofErr w:type="spellEnd"/>
      <w:r w:rsidR="00B1562F">
        <w:t>”</w:t>
      </w:r>
      <w:r w:rsidR="008F5CCD">
        <w:t xml:space="preserve"> and data type of “date” column </w:t>
      </w:r>
      <w:r w:rsidR="002C2386">
        <w:t>has been modified to datetime64</w:t>
      </w:r>
      <w:r w:rsidR="005D39D8">
        <w:t>.</w:t>
      </w:r>
    </w:p>
    <w:p w14:paraId="3B51335A" w14:textId="77777777" w:rsidR="005D39D8" w:rsidRDefault="005D39D8" w:rsidP="00EC39B2"/>
    <w:p w14:paraId="6EA08FC2" w14:textId="77777777" w:rsidR="00FF79FB" w:rsidRDefault="00FF79FB" w:rsidP="00FF79FB">
      <w:r>
        <w:t>Below table is to represent the number date when SNAP is available in each state to observe any differences in the values. It seems the number of SNAP is almost equal between 3 states.</w:t>
      </w:r>
    </w:p>
    <w:p w14:paraId="20B7F45F" w14:textId="77777777" w:rsidR="00FF79FB" w:rsidRDefault="00FF79FB" w:rsidP="00FF79FB">
      <w:r>
        <w:rPr>
          <w:noProof/>
        </w:rPr>
        <w:drawing>
          <wp:inline distT="0" distB="0" distL="0" distR="0" wp14:anchorId="1033D84B" wp14:editId="2FFD7ADB">
            <wp:extent cx="3695700" cy="2309812"/>
            <wp:effectExtent l="0" t="0" r="0" b="0"/>
            <wp:docPr id="589006037"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6037" name="Picture 2" descr="A graph of different colored lin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136" cy="2314460"/>
                    </a:xfrm>
                    <a:prstGeom prst="rect">
                      <a:avLst/>
                    </a:prstGeom>
                    <a:noFill/>
                    <a:ln>
                      <a:noFill/>
                    </a:ln>
                  </pic:spPr>
                </pic:pic>
              </a:graphicData>
            </a:graphic>
          </wp:inline>
        </w:drawing>
      </w:r>
    </w:p>
    <w:p w14:paraId="4C26B3C2" w14:textId="77777777" w:rsidR="00FF79FB" w:rsidRDefault="00FF79FB" w:rsidP="00FF79FB"/>
    <w:p w14:paraId="03CAEBC0" w14:textId="77777777" w:rsidR="00FF79FB" w:rsidRDefault="00FF79FB" w:rsidP="00FF79FB">
      <w:r>
        <w:rPr>
          <w:noProof/>
        </w:rPr>
        <w:lastRenderedPageBreak/>
        <w:drawing>
          <wp:inline distT="0" distB="0" distL="0" distR="0" wp14:anchorId="2A5EF395" wp14:editId="17B374AC">
            <wp:extent cx="6973970" cy="4200525"/>
            <wp:effectExtent l="0" t="0" r="0" b="0"/>
            <wp:docPr id="502829332" name="Picture 3"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9332" name="Picture 3" descr="A graph of blue and orange lin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92902" cy="4211928"/>
                    </a:xfrm>
                    <a:prstGeom prst="rect">
                      <a:avLst/>
                    </a:prstGeom>
                    <a:noFill/>
                    <a:ln>
                      <a:noFill/>
                    </a:ln>
                  </pic:spPr>
                </pic:pic>
              </a:graphicData>
            </a:graphic>
          </wp:inline>
        </w:drawing>
      </w:r>
    </w:p>
    <w:p w14:paraId="1AC2E92A" w14:textId="77777777" w:rsidR="00FF79FB" w:rsidRDefault="00FF79FB" w:rsidP="00FF79FB"/>
    <w:p w14:paraId="42779D84" w14:textId="77777777" w:rsidR="00FF79FB" w:rsidRDefault="00FF79FB" w:rsidP="00FF79FB">
      <w:r>
        <w:t>SNAP does make sales difference by availability dates. The date with SNAP has higher sales than the day without SNAP.</w:t>
      </w:r>
    </w:p>
    <w:p w14:paraId="01E29FB5" w14:textId="77777777" w:rsidR="00FF79FB" w:rsidRDefault="00FF79FB" w:rsidP="00FF79FB"/>
    <w:p w14:paraId="7D117DEF" w14:textId="77777777" w:rsidR="00EE1879" w:rsidRDefault="00EE1879" w:rsidP="00FF79FB"/>
    <w:p w14:paraId="1792414A" w14:textId="77777777" w:rsidR="00EE1879" w:rsidRDefault="00EE1879" w:rsidP="00FF79FB"/>
    <w:p w14:paraId="7892434D" w14:textId="77777777" w:rsidR="00EE1879" w:rsidRDefault="00EE1879" w:rsidP="00FF79FB"/>
    <w:p w14:paraId="3B4E6717" w14:textId="1258F06A" w:rsidR="00EE1879" w:rsidRDefault="00EE1879" w:rsidP="00FF79FB">
      <w:r>
        <w:rPr>
          <w:noProof/>
        </w:rPr>
        <w:lastRenderedPageBreak/>
        <w:drawing>
          <wp:inline distT="0" distB="0" distL="0" distR="0" wp14:anchorId="790BC48F" wp14:editId="1E7D7B20">
            <wp:extent cx="6858000" cy="4130427"/>
            <wp:effectExtent l="0" t="0" r="0" b="3810"/>
            <wp:docPr id="1940749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130427"/>
                    </a:xfrm>
                    <a:prstGeom prst="rect">
                      <a:avLst/>
                    </a:prstGeom>
                    <a:noFill/>
                    <a:ln>
                      <a:noFill/>
                    </a:ln>
                  </pic:spPr>
                </pic:pic>
              </a:graphicData>
            </a:graphic>
          </wp:inline>
        </w:drawing>
      </w:r>
    </w:p>
    <w:p w14:paraId="2C7F34C5" w14:textId="77777777" w:rsidR="00C41F8C" w:rsidRDefault="00C41F8C" w:rsidP="00FF79FB"/>
    <w:p w14:paraId="2EA7B574" w14:textId="1CE14436" w:rsidR="00972F52" w:rsidRDefault="00747838" w:rsidP="00FF79FB">
      <w:r>
        <w:rPr>
          <w:noProof/>
        </w:rPr>
        <w:drawing>
          <wp:inline distT="0" distB="0" distL="0" distR="0" wp14:anchorId="09028ADC" wp14:editId="43D8BA52">
            <wp:extent cx="6858000" cy="4130427"/>
            <wp:effectExtent l="0" t="0" r="0" b="3810"/>
            <wp:docPr id="23600891" name="Picture 2360089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0891" name="Picture 23600891" descr="A graph of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130427"/>
                    </a:xfrm>
                    <a:prstGeom prst="rect">
                      <a:avLst/>
                    </a:prstGeom>
                    <a:noFill/>
                    <a:ln>
                      <a:noFill/>
                    </a:ln>
                  </pic:spPr>
                </pic:pic>
              </a:graphicData>
            </a:graphic>
          </wp:inline>
        </w:drawing>
      </w:r>
    </w:p>
    <w:p w14:paraId="6972C2FE" w14:textId="0BE8C41D" w:rsidR="00B5006D" w:rsidRDefault="00B77C4A" w:rsidP="00FF79FB">
      <w:r>
        <w:rPr>
          <w:noProof/>
        </w:rPr>
        <w:lastRenderedPageBreak/>
        <w:drawing>
          <wp:inline distT="0" distB="0" distL="0" distR="0" wp14:anchorId="32B9D094" wp14:editId="72EEBCEC">
            <wp:extent cx="6858000" cy="4130675"/>
            <wp:effectExtent l="0" t="0" r="0" b="3175"/>
            <wp:docPr id="144969044"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9044" name="Picture 2" descr="A graph of different colored ba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4130675"/>
                    </a:xfrm>
                    <a:prstGeom prst="rect">
                      <a:avLst/>
                    </a:prstGeom>
                    <a:noFill/>
                    <a:ln>
                      <a:noFill/>
                    </a:ln>
                  </pic:spPr>
                </pic:pic>
              </a:graphicData>
            </a:graphic>
          </wp:inline>
        </w:drawing>
      </w:r>
    </w:p>
    <w:p w14:paraId="53887A2E" w14:textId="77777777" w:rsidR="00B5006D" w:rsidRDefault="00B5006D" w:rsidP="00FF79FB"/>
    <w:p w14:paraId="2EBB0ECD" w14:textId="72AF8B86" w:rsidR="00972F52" w:rsidRDefault="00DE1545" w:rsidP="00FF79FB">
      <w:r>
        <w:t xml:space="preserve">The SNAP availability does </w:t>
      </w:r>
      <w:r w:rsidR="00747838">
        <w:t>make a difference in the sales as presented in the table.</w:t>
      </w:r>
      <w:r w:rsidR="00F119F1">
        <w:t xml:space="preserve"> The high difference in </w:t>
      </w:r>
      <w:r w:rsidR="00124983">
        <w:t xml:space="preserve">FOOD category explains SNAP is indeed only apply for </w:t>
      </w:r>
      <w:r w:rsidR="00B47427">
        <w:t>grocery</w:t>
      </w:r>
      <w:r w:rsidR="00124983">
        <w:t xml:space="preserve"> </w:t>
      </w:r>
      <w:r w:rsidR="00B47427">
        <w:t xml:space="preserve">items. It also visualizes the wealthiness of each state. Wisconsin having the most difference in the </w:t>
      </w:r>
      <w:r w:rsidR="00D25EEF">
        <w:t xml:space="preserve">SNAP availability </w:t>
      </w:r>
      <w:r w:rsidR="000C5692">
        <w:t>explaining Wisconsin has lowest economy within the 3 states.</w:t>
      </w:r>
      <w:r w:rsidR="00C6400D">
        <w:t xml:space="preserve"> </w:t>
      </w:r>
      <w:r w:rsidR="00CB1451">
        <w:t xml:space="preserve">The sales difference with SNAP availability explains the data is </w:t>
      </w:r>
      <w:r w:rsidR="00CB1451" w:rsidRPr="005B2821">
        <w:t>Exogenous Variable</w:t>
      </w:r>
      <w:r w:rsidR="00CB1451">
        <w:t>.</w:t>
      </w:r>
    </w:p>
    <w:p w14:paraId="6846654E" w14:textId="3C37FB38" w:rsidR="00C41F8C" w:rsidRDefault="00EA3308" w:rsidP="00FF79FB">
      <w:r>
        <w:t xml:space="preserve">Here we have a graph of sales and </w:t>
      </w:r>
      <w:r w:rsidR="006061B3">
        <w:t xml:space="preserve">sales quantity </w:t>
      </w:r>
      <w:r w:rsidR="00FA69FB">
        <w:t xml:space="preserve">time series graph. There is a sales difference per day. </w:t>
      </w:r>
      <w:r w:rsidR="00624C9C">
        <w:t>Clearly Saturday and Sunday have the highest</w:t>
      </w:r>
      <w:r w:rsidR="00B5495F">
        <w:t xml:space="preserve"> sales in either quantity or sales. The interesting point is that the sales</w:t>
      </w:r>
      <w:r w:rsidR="005A398D">
        <w:t xml:space="preserve"> gradually increases from 2011, but the </w:t>
      </w:r>
      <w:r w:rsidR="00C854B8">
        <w:t>quantity of sales have not changed as much since 2011. T</w:t>
      </w:r>
      <w:r w:rsidR="00374A4E">
        <w:t xml:space="preserve">he reason may be that the average item of </w:t>
      </w:r>
      <w:r w:rsidR="00FF2609">
        <w:t>price has increased over this 5 years.</w:t>
      </w:r>
      <w:r w:rsidR="005B68AA">
        <w:t xml:space="preserve"> </w:t>
      </w:r>
      <w:r w:rsidR="005B397D">
        <w:t xml:space="preserve">The sales difference of the weekday can conclude </w:t>
      </w:r>
      <w:r w:rsidR="007523D2">
        <w:t xml:space="preserve">weekday data is </w:t>
      </w:r>
      <w:r w:rsidR="005B2821" w:rsidRPr="005B2821">
        <w:t>Exogenous Variable</w:t>
      </w:r>
      <w:r w:rsidR="00CB1451">
        <w:t xml:space="preserve"> as well</w:t>
      </w:r>
      <w:r w:rsidR="005B2821">
        <w:t>.</w:t>
      </w:r>
    </w:p>
    <w:p w14:paraId="6E15928E" w14:textId="47F02A9A" w:rsidR="00FF79FB" w:rsidRDefault="006E61DD" w:rsidP="00FF79FB">
      <w:r>
        <w:rPr>
          <w:noProof/>
        </w:rPr>
        <w:drawing>
          <wp:inline distT="0" distB="0" distL="0" distR="0" wp14:anchorId="7B7D4F99" wp14:editId="57686FB8">
            <wp:extent cx="6858000" cy="2030730"/>
            <wp:effectExtent l="0" t="0" r="0" b="7620"/>
            <wp:docPr id="363868744" name="Picture 5" descr="A graph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8744" name="Picture 5" descr="A graph of colorful dot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030730"/>
                    </a:xfrm>
                    <a:prstGeom prst="rect">
                      <a:avLst/>
                    </a:prstGeom>
                    <a:noFill/>
                    <a:ln>
                      <a:noFill/>
                    </a:ln>
                  </pic:spPr>
                </pic:pic>
              </a:graphicData>
            </a:graphic>
          </wp:inline>
        </w:drawing>
      </w:r>
    </w:p>
    <w:p w14:paraId="4CA44D72" w14:textId="061E00F2" w:rsidR="00FF79FB" w:rsidRDefault="005A398D" w:rsidP="00FF79FB">
      <w:r>
        <w:rPr>
          <w:noProof/>
        </w:rPr>
        <w:lastRenderedPageBreak/>
        <w:drawing>
          <wp:inline distT="0" distB="0" distL="0" distR="0" wp14:anchorId="2C720165" wp14:editId="29818282">
            <wp:extent cx="6858000" cy="2037715"/>
            <wp:effectExtent l="0" t="0" r="0" b="635"/>
            <wp:docPr id="2069358862" name="Picture 7" descr="A colorful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58862" name="Picture 7" descr="A colorful lines and dots&#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037715"/>
                    </a:xfrm>
                    <a:prstGeom prst="rect">
                      <a:avLst/>
                    </a:prstGeom>
                    <a:noFill/>
                    <a:ln>
                      <a:noFill/>
                    </a:ln>
                  </pic:spPr>
                </pic:pic>
              </a:graphicData>
            </a:graphic>
          </wp:inline>
        </w:drawing>
      </w:r>
    </w:p>
    <w:p w14:paraId="563BE28F" w14:textId="1A298DE1" w:rsidR="00FF79FB" w:rsidRDefault="00FF79FB" w:rsidP="00FF79FB"/>
    <w:p w14:paraId="75358161" w14:textId="77777777" w:rsidR="002B5201" w:rsidRDefault="00966E65" w:rsidP="00FF79FB">
      <w:r>
        <w:t>Higher</w:t>
      </w:r>
      <w:r w:rsidR="00BF2587">
        <w:t xml:space="preserve"> sale </w:t>
      </w:r>
      <w:r w:rsidR="00BA2022">
        <w:t xml:space="preserve">and sales quantity </w:t>
      </w:r>
      <w:r>
        <w:t>are observed during</w:t>
      </w:r>
      <w:r w:rsidR="00BF2587">
        <w:t xml:space="preserve"> weekend</w:t>
      </w:r>
      <w:r w:rsidR="00B74AB9">
        <w:t>, and other weekday seems to have similar pattern on sales.</w:t>
      </w:r>
      <w:r w:rsidR="002541A1">
        <w:t xml:space="preserve"> </w:t>
      </w:r>
    </w:p>
    <w:p w14:paraId="71ADEC5F" w14:textId="407FC295" w:rsidR="003A6C3C" w:rsidRDefault="00C37C7F" w:rsidP="00FF79FB">
      <w:r>
        <w:rPr>
          <w:noProof/>
        </w:rPr>
        <w:drawing>
          <wp:inline distT="0" distB="0" distL="0" distR="0" wp14:anchorId="6DF73370" wp14:editId="61570C79">
            <wp:extent cx="6858000" cy="4130040"/>
            <wp:effectExtent l="0" t="0" r="0" b="3810"/>
            <wp:docPr id="293746468" name="Picture 2"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6468" name="Picture 2" descr="A graph of a number of data&#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130040"/>
                    </a:xfrm>
                    <a:prstGeom prst="rect">
                      <a:avLst/>
                    </a:prstGeom>
                    <a:noFill/>
                    <a:ln>
                      <a:noFill/>
                    </a:ln>
                  </pic:spPr>
                </pic:pic>
              </a:graphicData>
            </a:graphic>
          </wp:inline>
        </w:drawing>
      </w:r>
    </w:p>
    <w:p w14:paraId="373B983E" w14:textId="04B3116B" w:rsidR="00C37C7F" w:rsidRDefault="008E0E84" w:rsidP="00FF79FB">
      <w:r>
        <w:t xml:space="preserve">By graphing the monthly sales of each state, we can observe </w:t>
      </w:r>
      <w:r w:rsidR="00CF62CF">
        <w:t xml:space="preserve">a similar trend of sales across the year. </w:t>
      </w:r>
    </w:p>
    <w:p w14:paraId="5907C764" w14:textId="283ADCCE" w:rsidR="002817E3" w:rsidRDefault="002B5201" w:rsidP="00FF79FB">
      <w:r>
        <w:rPr>
          <w:noProof/>
        </w:rPr>
        <w:lastRenderedPageBreak/>
        <w:drawing>
          <wp:inline distT="0" distB="0" distL="0" distR="0" wp14:anchorId="4954918B" wp14:editId="4C605F75">
            <wp:extent cx="5181600" cy="3120954"/>
            <wp:effectExtent l="0" t="0" r="0" b="3810"/>
            <wp:docPr id="359962" name="Picture 1" descr="A graph of a sales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2" name="Picture 1" descr="A graph of a sales report&#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964" cy="3130208"/>
                    </a:xfrm>
                    <a:prstGeom prst="rect">
                      <a:avLst/>
                    </a:prstGeom>
                    <a:noFill/>
                    <a:ln>
                      <a:noFill/>
                    </a:ln>
                  </pic:spPr>
                </pic:pic>
              </a:graphicData>
            </a:graphic>
          </wp:inline>
        </w:drawing>
      </w:r>
    </w:p>
    <w:p w14:paraId="2F1A4CCF" w14:textId="5F68F158" w:rsidR="00B74AB9" w:rsidRDefault="009275F7" w:rsidP="00FF79FB">
      <w:r>
        <w:t xml:space="preserve">By extracting random item from the table, the graph represents many zero values. </w:t>
      </w:r>
    </w:p>
    <w:p w14:paraId="51B6BD75" w14:textId="02B3EFEA" w:rsidR="00FF79FB" w:rsidRDefault="00BE3739" w:rsidP="00BE3739">
      <w:pPr>
        <w:pStyle w:val="SubHeading"/>
      </w:pPr>
      <w:r w:rsidRPr="00BE3739">
        <w:t>Baseline Modeling</w:t>
      </w:r>
    </w:p>
    <w:p w14:paraId="6A8F22B8" w14:textId="77777777" w:rsidR="00FF79FB" w:rsidRDefault="00FF79FB" w:rsidP="00FF79FB"/>
    <w:p w14:paraId="38AAEB39" w14:textId="1A23F85A" w:rsidR="00D57E0D" w:rsidRPr="007021DE" w:rsidRDefault="00D57E0D" w:rsidP="00EC39B2"/>
    <w:sectPr w:rsidR="00D57E0D" w:rsidRPr="007021DE" w:rsidSect="007B2551">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16652" w14:textId="77777777" w:rsidR="007B2551" w:rsidRDefault="007B2551">
      <w:pPr>
        <w:spacing w:before="0" w:after="0" w:line="240" w:lineRule="auto"/>
      </w:pPr>
      <w:r>
        <w:separator/>
      </w:r>
    </w:p>
  </w:endnote>
  <w:endnote w:type="continuationSeparator" w:id="0">
    <w:p w14:paraId="00B92386" w14:textId="77777777" w:rsidR="007B2551" w:rsidRDefault="007B2551">
      <w:pPr>
        <w:spacing w:before="0" w:after="0" w:line="240" w:lineRule="auto"/>
      </w:pPr>
      <w:r>
        <w:continuationSeparator/>
      </w:r>
    </w:p>
  </w:endnote>
  <w:endnote w:type="continuationNotice" w:id="1">
    <w:p w14:paraId="309156B3" w14:textId="77777777" w:rsidR="007B2551" w:rsidRDefault="007B255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0485D"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E21D80" w14:textId="77777777" w:rsidR="007B2551" w:rsidRDefault="007B2551">
      <w:pPr>
        <w:spacing w:before="0" w:after="0" w:line="240" w:lineRule="auto"/>
      </w:pPr>
      <w:r>
        <w:separator/>
      </w:r>
    </w:p>
  </w:footnote>
  <w:footnote w:type="continuationSeparator" w:id="0">
    <w:p w14:paraId="4ADB7CE5" w14:textId="77777777" w:rsidR="007B2551" w:rsidRDefault="007B2551">
      <w:pPr>
        <w:spacing w:before="0" w:after="0" w:line="240" w:lineRule="auto"/>
      </w:pPr>
      <w:r>
        <w:continuationSeparator/>
      </w:r>
    </w:p>
  </w:footnote>
  <w:footnote w:type="continuationNotice" w:id="1">
    <w:p w14:paraId="53869C24" w14:textId="77777777" w:rsidR="007B2551" w:rsidRDefault="007B255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1"/>
  </w:num>
  <w:num w:numId="8" w16cid:durableId="892496727">
    <w:abstractNumId w:val="10"/>
  </w:num>
  <w:num w:numId="9" w16cid:durableId="101609319">
    <w:abstractNumId w:val="13"/>
  </w:num>
  <w:num w:numId="10" w16cid:durableId="729157751">
    <w:abstractNumId w:val="12"/>
  </w:num>
  <w:num w:numId="11" w16cid:durableId="1091585182">
    <w:abstractNumId w:val="15"/>
  </w:num>
  <w:num w:numId="12" w16cid:durableId="983392410">
    <w:abstractNumId w:val="14"/>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7DD"/>
    <w:rsid w:val="00020B03"/>
    <w:rsid w:val="00021EC2"/>
    <w:rsid w:val="00041CEB"/>
    <w:rsid w:val="00042AA8"/>
    <w:rsid w:val="0006738E"/>
    <w:rsid w:val="000748AA"/>
    <w:rsid w:val="00083704"/>
    <w:rsid w:val="00084AFA"/>
    <w:rsid w:val="000972B6"/>
    <w:rsid w:val="000A4BED"/>
    <w:rsid w:val="000B3651"/>
    <w:rsid w:val="000B5916"/>
    <w:rsid w:val="000C1348"/>
    <w:rsid w:val="000C5692"/>
    <w:rsid w:val="000D6B4F"/>
    <w:rsid w:val="00101A18"/>
    <w:rsid w:val="00107CEE"/>
    <w:rsid w:val="001210EA"/>
    <w:rsid w:val="00124983"/>
    <w:rsid w:val="00130A19"/>
    <w:rsid w:val="001367EF"/>
    <w:rsid w:val="001429EA"/>
    <w:rsid w:val="00151FAE"/>
    <w:rsid w:val="00154D3B"/>
    <w:rsid w:val="001638F6"/>
    <w:rsid w:val="00165E85"/>
    <w:rsid w:val="00177D8A"/>
    <w:rsid w:val="00180F78"/>
    <w:rsid w:val="00191EF0"/>
    <w:rsid w:val="00191FFE"/>
    <w:rsid w:val="001954A6"/>
    <w:rsid w:val="001A2000"/>
    <w:rsid w:val="001A2FFF"/>
    <w:rsid w:val="001A3A68"/>
    <w:rsid w:val="001B3F98"/>
    <w:rsid w:val="001E0555"/>
    <w:rsid w:val="001E0645"/>
    <w:rsid w:val="001E5736"/>
    <w:rsid w:val="00206B7B"/>
    <w:rsid w:val="00234D81"/>
    <w:rsid w:val="00235ED6"/>
    <w:rsid w:val="00240761"/>
    <w:rsid w:val="002427DD"/>
    <w:rsid w:val="002541A1"/>
    <w:rsid w:val="002541C7"/>
    <w:rsid w:val="002817E3"/>
    <w:rsid w:val="002B5201"/>
    <w:rsid w:val="002C2386"/>
    <w:rsid w:val="002C3095"/>
    <w:rsid w:val="002E7A30"/>
    <w:rsid w:val="002F1CF2"/>
    <w:rsid w:val="003060ED"/>
    <w:rsid w:val="003209D6"/>
    <w:rsid w:val="00334A73"/>
    <w:rsid w:val="003422FF"/>
    <w:rsid w:val="00346A63"/>
    <w:rsid w:val="00374A4E"/>
    <w:rsid w:val="00382E50"/>
    <w:rsid w:val="003A6C3C"/>
    <w:rsid w:val="003F5990"/>
    <w:rsid w:val="00402BA9"/>
    <w:rsid w:val="00420AE7"/>
    <w:rsid w:val="004231CB"/>
    <w:rsid w:val="004304DF"/>
    <w:rsid w:val="00456EC1"/>
    <w:rsid w:val="00456FCF"/>
    <w:rsid w:val="00457179"/>
    <w:rsid w:val="00464D6B"/>
    <w:rsid w:val="0046792E"/>
    <w:rsid w:val="004815C6"/>
    <w:rsid w:val="004861D8"/>
    <w:rsid w:val="004952C4"/>
    <w:rsid w:val="004B0C99"/>
    <w:rsid w:val="004B1EA4"/>
    <w:rsid w:val="004C4133"/>
    <w:rsid w:val="004D61EF"/>
    <w:rsid w:val="004E6D6B"/>
    <w:rsid w:val="004F26D7"/>
    <w:rsid w:val="004F4117"/>
    <w:rsid w:val="005019BD"/>
    <w:rsid w:val="005541F5"/>
    <w:rsid w:val="00556DE1"/>
    <w:rsid w:val="00570F39"/>
    <w:rsid w:val="00584C1B"/>
    <w:rsid w:val="00592612"/>
    <w:rsid w:val="0059492A"/>
    <w:rsid w:val="005A08EB"/>
    <w:rsid w:val="005A1C5A"/>
    <w:rsid w:val="005A398D"/>
    <w:rsid w:val="005B2821"/>
    <w:rsid w:val="005B397D"/>
    <w:rsid w:val="005B68AA"/>
    <w:rsid w:val="005C3675"/>
    <w:rsid w:val="005C4790"/>
    <w:rsid w:val="005D39D8"/>
    <w:rsid w:val="006061B3"/>
    <w:rsid w:val="00624C9C"/>
    <w:rsid w:val="0063134F"/>
    <w:rsid w:val="00651DB3"/>
    <w:rsid w:val="00654605"/>
    <w:rsid w:val="00674E05"/>
    <w:rsid w:val="00685117"/>
    <w:rsid w:val="00690EFD"/>
    <w:rsid w:val="006A3F23"/>
    <w:rsid w:val="006A6B65"/>
    <w:rsid w:val="006C7BF2"/>
    <w:rsid w:val="006E5B95"/>
    <w:rsid w:val="006E61DD"/>
    <w:rsid w:val="00701B6A"/>
    <w:rsid w:val="007021DE"/>
    <w:rsid w:val="00705F3B"/>
    <w:rsid w:val="00707911"/>
    <w:rsid w:val="0072349B"/>
    <w:rsid w:val="00731CAE"/>
    <w:rsid w:val="00732607"/>
    <w:rsid w:val="00740A1D"/>
    <w:rsid w:val="00742171"/>
    <w:rsid w:val="0074501E"/>
    <w:rsid w:val="0074607E"/>
    <w:rsid w:val="00747838"/>
    <w:rsid w:val="007523D2"/>
    <w:rsid w:val="00752991"/>
    <w:rsid w:val="007A5EB2"/>
    <w:rsid w:val="007B0D15"/>
    <w:rsid w:val="007B2551"/>
    <w:rsid w:val="007C4818"/>
    <w:rsid w:val="007D3120"/>
    <w:rsid w:val="007D6C1C"/>
    <w:rsid w:val="007D78F7"/>
    <w:rsid w:val="007F479E"/>
    <w:rsid w:val="007F782B"/>
    <w:rsid w:val="00800E57"/>
    <w:rsid w:val="008101E3"/>
    <w:rsid w:val="00815729"/>
    <w:rsid w:val="0082472E"/>
    <w:rsid w:val="00833904"/>
    <w:rsid w:val="00843AD1"/>
    <w:rsid w:val="00844483"/>
    <w:rsid w:val="0084538A"/>
    <w:rsid w:val="00862A7D"/>
    <w:rsid w:val="00876773"/>
    <w:rsid w:val="00893B9A"/>
    <w:rsid w:val="008A7FBA"/>
    <w:rsid w:val="008B7ED5"/>
    <w:rsid w:val="008C3852"/>
    <w:rsid w:val="008C4304"/>
    <w:rsid w:val="008E0E84"/>
    <w:rsid w:val="008F5CCD"/>
    <w:rsid w:val="00906879"/>
    <w:rsid w:val="009203F7"/>
    <w:rsid w:val="009275F7"/>
    <w:rsid w:val="0093116A"/>
    <w:rsid w:val="00934F1C"/>
    <w:rsid w:val="00966E65"/>
    <w:rsid w:val="00967C20"/>
    <w:rsid w:val="00972F52"/>
    <w:rsid w:val="009743EC"/>
    <w:rsid w:val="009915DA"/>
    <w:rsid w:val="009A1E44"/>
    <w:rsid w:val="009D2231"/>
    <w:rsid w:val="009E41D5"/>
    <w:rsid w:val="009E5FA9"/>
    <w:rsid w:val="009F6A02"/>
    <w:rsid w:val="00A122DB"/>
    <w:rsid w:val="00A16604"/>
    <w:rsid w:val="00A25F8B"/>
    <w:rsid w:val="00A36C64"/>
    <w:rsid w:val="00A53600"/>
    <w:rsid w:val="00A56EDD"/>
    <w:rsid w:val="00A57C3D"/>
    <w:rsid w:val="00A72404"/>
    <w:rsid w:val="00A94F7E"/>
    <w:rsid w:val="00AB7E19"/>
    <w:rsid w:val="00AD165F"/>
    <w:rsid w:val="00AE7BE5"/>
    <w:rsid w:val="00AF4C9F"/>
    <w:rsid w:val="00B044AC"/>
    <w:rsid w:val="00B07667"/>
    <w:rsid w:val="00B1562F"/>
    <w:rsid w:val="00B36005"/>
    <w:rsid w:val="00B41F33"/>
    <w:rsid w:val="00B47427"/>
    <w:rsid w:val="00B47B7A"/>
    <w:rsid w:val="00B5006D"/>
    <w:rsid w:val="00B5495F"/>
    <w:rsid w:val="00B646B8"/>
    <w:rsid w:val="00B71E93"/>
    <w:rsid w:val="00B74AB9"/>
    <w:rsid w:val="00B77C4A"/>
    <w:rsid w:val="00B915D7"/>
    <w:rsid w:val="00BA2022"/>
    <w:rsid w:val="00BA36F5"/>
    <w:rsid w:val="00BA41C8"/>
    <w:rsid w:val="00BB44EB"/>
    <w:rsid w:val="00BE3739"/>
    <w:rsid w:val="00BE5525"/>
    <w:rsid w:val="00BF2587"/>
    <w:rsid w:val="00C14DED"/>
    <w:rsid w:val="00C1582D"/>
    <w:rsid w:val="00C37C7F"/>
    <w:rsid w:val="00C41F8C"/>
    <w:rsid w:val="00C60236"/>
    <w:rsid w:val="00C6400D"/>
    <w:rsid w:val="00C80BD4"/>
    <w:rsid w:val="00C854B8"/>
    <w:rsid w:val="00CB1451"/>
    <w:rsid w:val="00CD3B7A"/>
    <w:rsid w:val="00CE5BD5"/>
    <w:rsid w:val="00CF1203"/>
    <w:rsid w:val="00CF2412"/>
    <w:rsid w:val="00CF3A42"/>
    <w:rsid w:val="00CF62CF"/>
    <w:rsid w:val="00D14FC9"/>
    <w:rsid w:val="00D220AF"/>
    <w:rsid w:val="00D25EEF"/>
    <w:rsid w:val="00D5413C"/>
    <w:rsid w:val="00D57E0D"/>
    <w:rsid w:val="00D608B2"/>
    <w:rsid w:val="00D9586F"/>
    <w:rsid w:val="00DA04F0"/>
    <w:rsid w:val="00DC07A3"/>
    <w:rsid w:val="00DC1595"/>
    <w:rsid w:val="00DC26ED"/>
    <w:rsid w:val="00DC7240"/>
    <w:rsid w:val="00DD2593"/>
    <w:rsid w:val="00DD5FCE"/>
    <w:rsid w:val="00DE1545"/>
    <w:rsid w:val="00E11B8A"/>
    <w:rsid w:val="00E34B47"/>
    <w:rsid w:val="00E3626E"/>
    <w:rsid w:val="00E47672"/>
    <w:rsid w:val="00E53F21"/>
    <w:rsid w:val="00E716EE"/>
    <w:rsid w:val="00E85BD7"/>
    <w:rsid w:val="00EA2F26"/>
    <w:rsid w:val="00EA3308"/>
    <w:rsid w:val="00EB2E7B"/>
    <w:rsid w:val="00EB55F3"/>
    <w:rsid w:val="00EC39B2"/>
    <w:rsid w:val="00ED1514"/>
    <w:rsid w:val="00ED643B"/>
    <w:rsid w:val="00EE1879"/>
    <w:rsid w:val="00EE6999"/>
    <w:rsid w:val="00F119F1"/>
    <w:rsid w:val="00F15D0F"/>
    <w:rsid w:val="00F17246"/>
    <w:rsid w:val="00F242D3"/>
    <w:rsid w:val="00F3621F"/>
    <w:rsid w:val="00F56615"/>
    <w:rsid w:val="00F64D35"/>
    <w:rsid w:val="00F6641C"/>
    <w:rsid w:val="00F677F9"/>
    <w:rsid w:val="00F76F93"/>
    <w:rsid w:val="00F77A11"/>
    <w:rsid w:val="00F80529"/>
    <w:rsid w:val="00F85FDC"/>
    <w:rsid w:val="00FA1B6D"/>
    <w:rsid w:val="00FA623B"/>
    <w:rsid w:val="00FA69FB"/>
    <w:rsid w:val="00FB28D1"/>
    <w:rsid w:val="00FD1504"/>
    <w:rsid w:val="00FD7776"/>
    <w:rsid w:val="00FE1397"/>
    <w:rsid w:val="00FE770A"/>
    <w:rsid w:val="00FF2609"/>
    <w:rsid w:val="00FF79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CCEFCD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2427DD"/>
    <w:pPr>
      <w:spacing w:before="360" w:after="0"/>
      <w:ind w:left="1332"/>
      <w:contextualSpacing/>
    </w:pPr>
    <w:rPr>
      <w:rFonts w:cs="Times New Roman (Body CS)"/>
      <w:bCs/>
      <w:caps/>
      <w:color w:val="auto"/>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customStyle="1" w:styleId="SubHeading">
    <w:name w:val="Sub Heading"/>
    <w:basedOn w:val="Heading2"/>
    <w:link w:val="SubHeadingChar"/>
    <w:qFormat/>
    <w:rsid w:val="00EC39B2"/>
  </w:style>
  <w:style w:type="character" w:customStyle="1" w:styleId="SubHeadingChar">
    <w:name w:val="Sub Heading Char"/>
    <w:basedOn w:val="Heading2Char"/>
    <w:link w:val="SubHeading"/>
    <w:rsid w:val="00EC39B2"/>
    <w:rPr>
      <w:rFonts w:asciiTheme="majorHAnsi" w:eastAsiaTheme="majorEastAsia" w:hAnsiTheme="majorHAnsi" w:cstheme="majorBidi"/>
      <w:caps/>
      <w:color w:val="006683" w:themeColor="accent1"/>
    </w:rPr>
  </w:style>
  <w:style w:type="character" w:styleId="Hyperlink">
    <w:name w:val="Hyperlink"/>
    <w:basedOn w:val="DefaultParagraphFont"/>
    <w:uiPriority w:val="99"/>
    <w:unhideWhenUsed/>
    <w:rsid w:val="0072349B"/>
    <w:rPr>
      <w:color w:val="0563C1" w:themeColor="hyperlink"/>
      <w:u w:val="single"/>
    </w:rPr>
  </w:style>
  <w:style w:type="character" w:styleId="UnresolvedMention">
    <w:name w:val="Unresolved Mention"/>
    <w:basedOn w:val="DefaultParagraphFont"/>
    <w:uiPriority w:val="99"/>
    <w:semiHidden/>
    <w:unhideWhenUsed/>
    <w:rsid w:val="00723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441886">
      <w:bodyDiv w:val="1"/>
      <w:marLeft w:val="0"/>
      <w:marRight w:val="0"/>
      <w:marTop w:val="0"/>
      <w:marBottom w:val="0"/>
      <w:divBdr>
        <w:top w:val="none" w:sz="0" w:space="0" w:color="auto"/>
        <w:left w:val="none" w:sz="0" w:space="0" w:color="auto"/>
        <w:bottom w:val="none" w:sz="0" w:space="0" w:color="auto"/>
        <w:right w:val="none" w:sz="0" w:space="0" w:color="auto"/>
      </w:divBdr>
    </w:div>
    <w:div w:id="129586505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90057849">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203726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Layout" Target="diagrams/layout1.xml"/><Relationship Id="rId26" Type="http://schemas.openxmlformats.org/officeDocument/2006/relationships/image" Target="media/image9.png"/><Relationship Id="rId39" Type="http://schemas.openxmlformats.org/officeDocument/2006/relationships/glossaryDocument" Target="glossary/document.xml"/><Relationship Id="rId21" Type="http://schemas.microsoft.com/office/2007/relationships/diagramDrawing" Target="diagrams/drawing1.xml"/><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diagramColors" Target="diagrams/colors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benefits.gov/benefit/361"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hei\AppData\Local\Microsoft\Office\16.0\DTS\en-US%7b044DDDA9-6E11-4FFF-9B4B-6A77F1BF8662%7d\%7bBA2CCA0B-E091-44D8-924B-8DC03F3E4A27%7dtf16392938_win32.dotx" TargetMode="External"/></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ADD724-F730-447D-B1B6-128B4C734D2B}" type="doc">
      <dgm:prSet loTypeId="urn:microsoft.com/office/officeart/2005/8/layout/pyramid1" loCatId="pyramid" qsTypeId="urn:microsoft.com/office/officeart/2005/8/quickstyle/simple1" qsCatId="simple" csTypeId="urn:microsoft.com/office/officeart/2005/8/colors/accent3_3" csCatId="accent3" phldr="1"/>
      <dgm:spPr/>
    </dgm:pt>
    <dgm:pt modelId="{3DD925E8-7C02-4F97-9364-78D148A4DC53}">
      <dgm:prSet phldrT="[Text]" custT="1"/>
      <dgm:spPr/>
      <dgm:t>
        <a:bodyPr/>
        <a:lstStyle/>
        <a:p>
          <a:r>
            <a:rPr lang="en-US" sz="1200"/>
            <a:t>State ID</a:t>
          </a:r>
        </a:p>
      </dgm:t>
    </dgm:pt>
    <dgm:pt modelId="{C1408308-ADE1-4785-A46C-6F244A1C342D}" type="parTrans" cxnId="{98B9D520-0236-436F-BFF6-DC8A42653C35}">
      <dgm:prSet/>
      <dgm:spPr/>
      <dgm:t>
        <a:bodyPr/>
        <a:lstStyle/>
        <a:p>
          <a:endParaRPr lang="en-US"/>
        </a:p>
      </dgm:t>
    </dgm:pt>
    <dgm:pt modelId="{F3D44D35-03DC-4558-A932-52876C1C4014}" type="sibTrans" cxnId="{98B9D520-0236-436F-BFF6-DC8A42653C35}">
      <dgm:prSet/>
      <dgm:spPr/>
      <dgm:t>
        <a:bodyPr/>
        <a:lstStyle/>
        <a:p>
          <a:endParaRPr lang="en-US"/>
        </a:p>
      </dgm:t>
    </dgm:pt>
    <dgm:pt modelId="{7EA2EA8C-556E-428A-B632-BB98B9B469D1}">
      <dgm:prSet phldrT="[Text]" custT="1"/>
      <dgm:spPr/>
      <dgm:t>
        <a:bodyPr/>
        <a:lstStyle/>
        <a:p>
          <a:r>
            <a:rPr lang="en-US" sz="1200"/>
            <a:t>Store ID</a:t>
          </a:r>
        </a:p>
      </dgm:t>
    </dgm:pt>
    <dgm:pt modelId="{F4F4F94D-F5BD-459B-B874-E56EE82A7212}" type="parTrans" cxnId="{B51EAC4D-B7E3-42A5-B056-E5FEF1582F14}">
      <dgm:prSet/>
      <dgm:spPr/>
      <dgm:t>
        <a:bodyPr/>
        <a:lstStyle/>
        <a:p>
          <a:endParaRPr lang="en-US"/>
        </a:p>
      </dgm:t>
    </dgm:pt>
    <dgm:pt modelId="{4FC9F518-3586-4DDF-856C-D6DCDC813077}" type="sibTrans" cxnId="{B51EAC4D-B7E3-42A5-B056-E5FEF1582F14}">
      <dgm:prSet/>
      <dgm:spPr/>
      <dgm:t>
        <a:bodyPr/>
        <a:lstStyle/>
        <a:p>
          <a:endParaRPr lang="en-US"/>
        </a:p>
      </dgm:t>
    </dgm:pt>
    <dgm:pt modelId="{81A9827A-5B66-463C-A705-6F3C5D498CF7}">
      <dgm:prSet phldrT="[Text]" custT="1"/>
      <dgm:spPr/>
      <dgm:t>
        <a:bodyPr/>
        <a:lstStyle/>
        <a:p>
          <a:r>
            <a:rPr lang="en-US" sz="1200"/>
            <a:t>Category ID</a:t>
          </a:r>
        </a:p>
      </dgm:t>
    </dgm:pt>
    <dgm:pt modelId="{7B47A8DD-0A23-4FE4-AFE4-17F97C411E45}" type="parTrans" cxnId="{187A1D46-BC05-475F-BAE5-0BE9BE3F4B01}">
      <dgm:prSet/>
      <dgm:spPr/>
      <dgm:t>
        <a:bodyPr/>
        <a:lstStyle/>
        <a:p>
          <a:endParaRPr lang="en-US"/>
        </a:p>
      </dgm:t>
    </dgm:pt>
    <dgm:pt modelId="{6974A2D2-D498-447C-8062-A382E76F4A13}" type="sibTrans" cxnId="{187A1D46-BC05-475F-BAE5-0BE9BE3F4B01}">
      <dgm:prSet/>
      <dgm:spPr/>
      <dgm:t>
        <a:bodyPr/>
        <a:lstStyle/>
        <a:p>
          <a:endParaRPr lang="en-US"/>
        </a:p>
      </dgm:t>
    </dgm:pt>
    <dgm:pt modelId="{E7F88253-E931-483B-A0BF-6FDAB80CD5A4}">
      <dgm:prSet phldrT="[Text]" custT="1"/>
      <dgm:spPr/>
      <dgm:t>
        <a:bodyPr/>
        <a:lstStyle/>
        <a:p>
          <a:r>
            <a:rPr lang="en-US" sz="1200"/>
            <a:t>Product Number</a:t>
          </a:r>
        </a:p>
      </dgm:t>
    </dgm:pt>
    <dgm:pt modelId="{8ACA7DD1-39CB-4298-82E9-24A4B9260D7D}" type="parTrans" cxnId="{86CC620B-9123-4C63-95C5-8CF0C71B0D9B}">
      <dgm:prSet/>
      <dgm:spPr/>
      <dgm:t>
        <a:bodyPr/>
        <a:lstStyle/>
        <a:p>
          <a:endParaRPr lang="en-US"/>
        </a:p>
      </dgm:t>
    </dgm:pt>
    <dgm:pt modelId="{F2FAB8FA-39DA-4538-AAE0-E7F4C89D449D}" type="sibTrans" cxnId="{86CC620B-9123-4C63-95C5-8CF0C71B0D9B}">
      <dgm:prSet/>
      <dgm:spPr/>
      <dgm:t>
        <a:bodyPr/>
        <a:lstStyle/>
        <a:p>
          <a:endParaRPr lang="en-US"/>
        </a:p>
      </dgm:t>
    </dgm:pt>
    <dgm:pt modelId="{DF01FAB0-7C59-4345-A37C-26ED99A3368C}">
      <dgm:prSet phldrT="[Text]" custT="1"/>
      <dgm:spPr/>
      <dgm:t>
        <a:bodyPr/>
        <a:lstStyle/>
        <a:p>
          <a:r>
            <a:rPr lang="en-US" sz="1200"/>
            <a:t>Department ID</a:t>
          </a:r>
        </a:p>
      </dgm:t>
    </dgm:pt>
    <dgm:pt modelId="{D0BA8B60-7FEB-418C-9625-43CFCCFDC368}" type="parTrans" cxnId="{73935188-74D4-4F7E-8885-C5472D297167}">
      <dgm:prSet/>
      <dgm:spPr/>
      <dgm:t>
        <a:bodyPr/>
        <a:lstStyle/>
        <a:p>
          <a:endParaRPr lang="en-US"/>
        </a:p>
      </dgm:t>
    </dgm:pt>
    <dgm:pt modelId="{6A93E404-CAEC-41DB-A3ED-CBF004F00C89}" type="sibTrans" cxnId="{73935188-74D4-4F7E-8885-C5472D297167}">
      <dgm:prSet/>
      <dgm:spPr/>
      <dgm:t>
        <a:bodyPr/>
        <a:lstStyle/>
        <a:p>
          <a:endParaRPr lang="en-US"/>
        </a:p>
      </dgm:t>
    </dgm:pt>
    <dgm:pt modelId="{598633F3-2CC3-4EC0-A551-47B787587916}" type="pres">
      <dgm:prSet presAssocID="{71ADD724-F730-447D-B1B6-128B4C734D2B}" presName="Name0" presStyleCnt="0">
        <dgm:presLayoutVars>
          <dgm:dir/>
          <dgm:animLvl val="lvl"/>
          <dgm:resizeHandles val="exact"/>
        </dgm:presLayoutVars>
      </dgm:prSet>
      <dgm:spPr/>
    </dgm:pt>
    <dgm:pt modelId="{882FEF61-5B62-4481-BE3C-A73B367948BD}" type="pres">
      <dgm:prSet presAssocID="{3DD925E8-7C02-4F97-9364-78D148A4DC53}" presName="Name8" presStyleCnt="0"/>
      <dgm:spPr/>
    </dgm:pt>
    <dgm:pt modelId="{BFCC3240-B126-4B7E-9BA1-7CC2331F8E55}" type="pres">
      <dgm:prSet presAssocID="{3DD925E8-7C02-4F97-9364-78D148A4DC53}" presName="level" presStyleLbl="node1" presStyleIdx="0" presStyleCnt="5">
        <dgm:presLayoutVars>
          <dgm:chMax val="1"/>
          <dgm:bulletEnabled val="1"/>
        </dgm:presLayoutVars>
      </dgm:prSet>
      <dgm:spPr/>
    </dgm:pt>
    <dgm:pt modelId="{7ECE47EB-C409-47EA-A887-2B6A703648D7}" type="pres">
      <dgm:prSet presAssocID="{3DD925E8-7C02-4F97-9364-78D148A4DC53}" presName="levelTx" presStyleLbl="revTx" presStyleIdx="0" presStyleCnt="0">
        <dgm:presLayoutVars>
          <dgm:chMax val="1"/>
          <dgm:bulletEnabled val="1"/>
        </dgm:presLayoutVars>
      </dgm:prSet>
      <dgm:spPr/>
    </dgm:pt>
    <dgm:pt modelId="{68E86B3A-75DC-4142-A260-1910538D6031}" type="pres">
      <dgm:prSet presAssocID="{7EA2EA8C-556E-428A-B632-BB98B9B469D1}" presName="Name8" presStyleCnt="0"/>
      <dgm:spPr/>
    </dgm:pt>
    <dgm:pt modelId="{E1BD9AC3-7C35-43FB-B338-0E75FAB67A22}" type="pres">
      <dgm:prSet presAssocID="{7EA2EA8C-556E-428A-B632-BB98B9B469D1}" presName="level" presStyleLbl="node1" presStyleIdx="1" presStyleCnt="5">
        <dgm:presLayoutVars>
          <dgm:chMax val="1"/>
          <dgm:bulletEnabled val="1"/>
        </dgm:presLayoutVars>
      </dgm:prSet>
      <dgm:spPr/>
    </dgm:pt>
    <dgm:pt modelId="{45BB39B4-FFEA-4554-8BB3-D42F4996BAC4}" type="pres">
      <dgm:prSet presAssocID="{7EA2EA8C-556E-428A-B632-BB98B9B469D1}" presName="levelTx" presStyleLbl="revTx" presStyleIdx="0" presStyleCnt="0">
        <dgm:presLayoutVars>
          <dgm:chMax val="1"/>
          <dgm:bulletEnabled val="1"/>
        </dgm:presLayoutVars>
      </dgm:prSet>
      <dgm:spPr/>
    </dgm:pt>
    <dgm:pt modelId="{0E0A5774-0F3A-4866-9747-DD992692D79B}" type="pres">
      <dgm:prSet presAssocID="{81A9827A-5B66-463C-A705-6F3C5D498CF7}" presName="Name8" presStyleCnt="0"/>
      <dgm:spPr/>
    </dgm:pt>
    <dgm:pt modelId="{D05ED8E6-E333-441D-964F-2AE76440A9E6}" type="pres">
      <dgm:prSet presAssocID="{81A9827A-5B66-463C-A705-6F3C5D498CF7}" presName="level" presStyleLbl="node1" presStyleIdx="2" presStyleCnt="5">
        <dgm:presLayoutVars>
          <dgm:chMax val="1"/>
          <dgm:bulletEnabled val="1"/>
        </dgm:presLayoutVars>
      </dgm:prSet>
      <dgm:spPr/>
    </dgm:pt>
    <dgm:pt modelId="{551B9319-9570-4BCF-B99F-3A1B02A6C115}" type="pres">
      <dgm:prSet presAssocID="{81A9827A-5B66-463C-A705-6F3C5D498CF7}" presName="levelTx" presStyleLbl="revTx" presStyleIdx="0" presStyleCnt="0">
        <dgm:presLayoutVars>
          <dgm:chMax val="1"/>
          <dgm:bulletEnabled val="1"/>
        </dgm:presLayoutVars>
      </dgm:prSet>
      <dgm:spPr/>
    </dgm:pt>
    <dgm:pt modelId="{16AD940B-FCEF-4656-8331-BC52F77F5BF3}" type="pres">
      <dgm:prSet presAssocID="{DF01FAB0-7C59-4345-A37C-26ED99A3368C}" presName="Name8" presStyleCnt="0"/>
      <dgm:spPr/>
    </dgm:pt>
    <dgm:pt modelId="{EA0A1C0C-1C86-43F6-AFBD-82F41DB0B41C}" type="pres">
      <dgm:prSet presAssocID="{DF01FAB0-7C59-4345-A37C-26ED99A3368C}" presName="level" presStyleLbl="node1" presStyleIdx="3" presStyleCnt="5">
        <dgm:presLayoutVars>
          <dgm:chMax val="1"/>
          <dgm:bulletEnabled val="1"/>
        </dgm:presLayoutVars>
      </dgm:prSet>
      <dgm:spPr/>
    </dgm:pt>
    <dgm:pt modelId="{E97828B2-F599-4E68-B95D-048589A2B0F3}" type="pres">
      <dgm:prSet presAssocID="{DF01FAB0-7C59-4345-A37C-26ED99A3368C}" presName="levelTx" presStyleLbl="revTx" presStyleIdx="0" presStyleCnt="0">
        <dgm:presLayoutVars>
          <dgm:chMax val="1"/>
          <dgm:bulletEnabled val="1"/>
        </dgm:presLayoutVars>
      </dgm:prSet>
      <dgm:spPr/>
    </dgm:pt>
    <dgm:pt modelId="{EA838881-196B-4D2C-93E7-1EB348063FDD}" type="pres">
      <dgm:prSet presAssocID="{E7F88253-E931-483B-A0BF-6FDAB80CD5A4}" presName="Name8" presStyleCnt="0"/>
      <dgm:spPr/>
    </dgm:pt>
    <dgm:pt modelId="{70F1C8A4-BCAB-404E-B5A0-F1841D0B435C}" type="pres">
      <dgm:prSet presAssocID="{E7F88253-E931-483B-A0BF-6FDAB80CD5A4}" presName="level" presStyleLbl="node1" presStyleIdx="4" presStyleCnt="5">
        <dgm:presLayoutVars>
          <dgm:chMax val="1"/>
          <dgm:bulletEnabled val="1"/>
        </dgm:presLayoutVars>
      </dgm:prSet>
      <dgm:spPr/>
    </dgm:pt>
    <dgm:pt modelId="{5D441EE2-6938-4FC8-A842-1297470D7E0D}" type="pres">
      <dgm:prSet presAssocID="{E7F88253-E931-483B-A0BF-6FDAB80CD5A4}" presName="levelTx" presStyleLbl="revTx" presStyleIdx="0" presStyleCnt="0">
        <dgm:presLayoutVars>
          <dgm:chMax val="1"/>
          <dgm:bulletEnabled val="1"/>
        </dgm:presLayoutVars>
      </dgm:prSet>
      <dgm:spPr/>
    </dgm:pt>
  </dgm:ptLst>
  <dgm:cxnLst>
    <dgm:cxn modelId="{0F4EAA02-1D59-4CC3-B67D-F5790CA3A16A}" type="presOf" srcId="{3DD925E8-7C02-4F97-9364-78D148A4DC53}" destId="{BFCC3240-B126-4B7E-9BA1-7CC2331F8E55}" srcOrd="0" destOrd="0" presId="urn:microsoft.com/office/officeart/2005/8/layout/pyramid1"/>
    <dgm:cxn modelId="{86CC620B-9123-4C63-95C5-8CF0C71B0D9B}" srcId="{71ADD724-F730-447D-B1B6-128B4C734D2B}" destId="{E7F88253-E931-483B-A0BF-6FDAB80CD5A4}" srcOrd="4" destOrd="0" parTransId="{8ACA7DD1-39CB-4298-82E9-24A4B9260D7D}" sibTransId="{F2FAB8FA-39DA-4538-AAE0-E7F4C89D449D}"/>
    <dgm:cxn modelId="{85A8DA0E-B1A6-440E-85AE-D96E91B8721D}" type="presOf" srcId="{E7F88253-E931-483B-A0BF-6FDAB80CD5A4}" destId="{5D441EE2-6938-4FC8-A842-1297470D7E0D}" srcOrd="1" destOrd="0" presId="urn:microsoft.com/office/officeart/2005/8/layout/pyramid1"/>
    <dgm:cxn modelId="{EEDCEE0E-461F-4D48-828F-FCF4B56399C5}" type="presOf" srcId="{71ADD724-F730-447D-B1B6-128B4C734D2B}" destId="{598633F3-2CC3-4EC0-A551-47B787587916}" srcOrd="0" destOrd="0" presId="urn:microsoft.com/office/officeart/2005/8/layout/pyramid1"/>
    <dgm:cxn modelId="{9AE03314-3651-43B7-9E90-2F4DC0C3EA07}" type="presOf" srcId="{81A9827A-5B66-463C-A705-6F3C5D498CF7}" destId="{551B9319-9570-4BCF-B99F-3A1B02A6C115}" srcOrd="1" destOrd="0" presId="urn:microsoft.com/office/officeart/2005/8/layout/pyramid1"/>
    <dgm:cxn modelId="{98B9D520-0236-436F-BFF6-DC8A42653C35}" srcId="{71ADD724-F730-447D-B1B6-128B4C734D2B}" destId="{3DD925E8-7C02-4F97-9364-78D148A4DC53}" srcOrd="0" destOrd="0" parTransId="{C1408308-ADE1-4785-A46C-6F244A1C342D}" sibTransId="{F3D44D35-03DC-4558-A932-52876C1C4014}"/>
    <dgm:cxn modelId="{60D32832-479F-4033-8352-DC79441EE717}" type="presOf" srcId="{7EA2EA8C-556E-428A-B632-BB98B9B469D1}" destId="{E1BD9AC3-7C35-43FB-B338-0E75FAB67A22}" srcOrd="0" destOrd="0" presId="urn:microsoft.com/office/officeart/2005/8/layout/pyramid1"/>
    <dgm:cxn modelId="{187A1D46-BC05-475F-BAE5-0BE9BE3F4B01}" srcId="{71ADD724-F730-447D-B1B6-128B4C734D2B}" destId="{81A9827A-5B66-463C-A705-6F3C5D498CF7}" srcOrd="2" destOrd="0" parTransId="{7B47A8DD-0A23-4FE4-AFE4-17F97C411E45}" sibTransId="{6974A2D2-D498-447C-8062-A382E76F4A13}"/>
    <dgm:cxn modelId="{B34CEF6A-6A90-4974-AA54-A5922A2A93D0}" type="presOf" srcId="{DF01FAB0-7C59-4345-A37C-26ED99A3368C}" destId="{EA0A1C0C-1C86-43F6-AFBD-82F41DB0B41C}" srcOrd="0" destOrd="0" presId="urn:microsoft.com/office/officeart/2005/8/layout/pyramid1"/>
    <dgm:cxn modelId="{B51EAC4D-B7E3-42A5-B056-E5FEF1582F14}" srcId="{71ADD724-F730-447D-B1B6-128B4C734D2B}" destId="{7EA2EA8C-556E-428A-B632-BB98B9B469D1}" srcOrd="1" destOrd="0" parTransId="{F4F4F94D-F5BD-459B-B874-E56EE82A7212}" sibTransId="{4FC9F518-3586-4DDF-856C-D6DCDC813077}"/>
    <dgm:cxn modelId="{F16EB680-A329-478E-AA00-D97632D5CC6A}" type="presOf" srcId="{E7F88253-E931-483B-A0BF-6FDAB80CD5A4}" destId="{70F1C8A4-BCAB-404E-B5A0-F1841D0B435C}" srcOrd="0" destOrd="0" presId="urn:microsoft.com/office/officeart/2005/8/layout/pyramid1"/>
    <dgm:cxn modelId="{4EFA9D85-C0FB-4379-81D6-99A3869A58FF}" type="presOf" srcId="{81A9827A-5B66-463C-A705-6F3C5D498CF7}" destId="{D05ED8E6-E333-441D-964F-2AE76440A9E6}" srcOrd="0" destOrd="0" presId="urn:microsoft.com/office/officeart/2005/8/layout/pyramid1"/>
    <dgm:cxn modelId="{73935188-74D4-4F7E-8885-C5472D297167}" srcId="{71ADD724-F730-447D-B1B6-128B4C734D2B}" destId="{DF01FAB0-7C59-4345-A37C-26ED99A3368C}" srcOrd="3" destOrd="0" parTransId="{D0BA8B60-7FEB-418C-9625-43CFCCFDC368}" sibTransId="{6A93E404-CAEC-41DB-A3ED-CBF004F00C89}"/>
    <dgm:cxn modelId="{490875A7-8FE7-414E-86C2-F2224C342B22}" type="presOf" srcId="{DF01FAB0-7C59-4345-A37C-26ED99A3368C}" destId="{E97828B2-F599-4E68-B95D-048589A2B0F3}" srcOrd="1" destOrd="0" presId="urn:microsoft.com/office/officeart/2005/8/layout/pyramid1"/>
    <dgm:cxn modelId="{A7385CB7-D417-4BC2-A787-F155C81FCF22}" type="presOf" srcId="{7EA2EA8C-556E-428A-B632-BB98B9B469D1}" destId="{45BB39B4-FFEA-4554-8BB3-D42F4996BAC4}" srcOrd="1" destOrd="0" presId="urn:microsoft.com/office/officeart/2005/8/layout/pyramid1"/>
    <dgm:cxn modelId="{F0A1FAD1-06BD-4957-A82F-1CB73E62FB40}" type="presOf" srcId="{3DD925E8-7C02-4F97-9364-78D148A4DC53}" destId="{7ECE47EB-C409-47EA-A887-2B6A703648D7}" srcOrd="1" destOrd="0" presId="urn:microsoft.com/office/officeart/2005/8/layout/pyramid1"/>
    <dgm:cxn modelId="{BE58EE80-B9D7-42DE-A7A0-A67D9D391972}" type="presParOf" srcId="{598633F3-2CC3-4EC0-A551-47B787587916}" destId="{882FEF61-5B62-4481-BE3C-A73B367948BD}" srcOrd="0" destOrd="0" presId="urn:microsoft.com/office/officeart/2005/8/layout/pyramid1"/>
    <dgm:cxn modelId="{C404CBD1-3B20-4F36-81F8-BD268E8D0D45}" type="presParOf" srcId="{882FEF61-5B62-4481-BE3C-A73B367948BD}" destId="{BFCC3240-B126-4B7E-9BA1-7CC2331F8E55}" srcOrd="0" destOrd="0" presId="urn:microsoft.com/office/officeart/2005/8/layout/pyramid1"/>
    <dgm:cxn modelId="{8F044210-571D-4A86-ADC6-0FA6AA35891C}" type="presParOf" srcId="{882FEF61-5B62-4481-BE3C-A73B367948BD}" destId="{7ECE47EB-C409-47EA-A887-2B6A703648D7}" srcOrd="1" destOrd="0" presId="urn:microsoft.com/office/officeart/2005/8/layout/pyramid1"/>
    <dgm:cxn modelId="{B9B074C1-46BD-4703-8CDD-7DBCCB6C1CFD}" type="presParOf" srcId="{598633F3-2CC3-4EC0-A551-47B787587916}" destId="{68E86B3A-75DC-4142-A260-1910538D6031}" srcOrd="1" destOrd="0" presId="urn:microsoft.com/office/officeart/2005/8/layout/pyramid1"/>
    <dgm:cxn modelId="{736950B9-A011-4AE0-B891-887F46E63C48}" type="presParOf" srcId="{68E86B3A-75DC-4142-A260-1910538D6031}" destId="{E1BD9AC3-7C35-43FB-B338-0E75FAB67A22}" srcOrd="0" destOrd="0" presId="urn:microsoft.com/office/officeart/2005/8/layout/pyramid1"/>
    <dgm:cxn modelId="{BB0350C1-FF09-4293-B2DA-58E3AF46A95A}" type="presParOf" srcId="{68E86B3A-75DC-4142-A260-1910538D6031}" destId="{45BB39B4-FFEA-4554-8BB3-D42F4996BAC4}" srcOrd="1" destOrd="0" presId="urn:microsoft.com/office/officeart/2005/8/layout/pyramid1"/>
    <dgm:cxn modelId="{12EA81B5-92FF-4049-939C-78D800A7F85E}" type="presParOf" srcId="{598633F3-2CC3-4EC0-A551-47B787587916}" destId="{0E0A5774-0F3A-4866-9747-DD992692D79B}" srcOrd="2" destOrd="0" presId="urn:microsoft.com/office/officeart/2005/8/layout/pyramid1"/>
    <dgm:cxn modelId="{8333FE60-0BDB-446A-B260-D2E09ADC3B0D}" type="presParOf" srcId="{0E0A5774-0F3A-4866-9747-DD992692D79B}" destId="{D05ED8E6-E333-441D-964F-2AE76440A9E6}" srcOrd="0" destOrd="0" presId="urn:microsoft.com/office/officeart/2005/8/layout/pyramid1"/>
    <dgm:cxn modelId="{EBF52C56-A462-47E0-8C31-541E17D66EFD}" type="presParOf" srcId="{0E0A5774-0F3A-4866-9747-DD992692D79B}" destId="{551B9319-9570-4BCF-B99F-3A1B02A6C115}" srcOrd="1" destOrd="0" presId="urn:microsoft.com/office/officeart/2005/8/layout/pyramid1"/>
    <dgm:cxn modelId="{4E04FCD8-712B-492F-AA51-3C7BB38918D6}" type="presParOf" srcId="{598633F3-2CC3-4EC0-A551-47B787587916}" destId="{16AD940B-FCEF-4656-8331-BC52F77F5BF3}" srcOrd="3" destOrd="0" presId="urn:microsoft.com/office/officeart/2005/8/layout/pyramid1"/>
    <dgm:cxn modelId="{06B31C20-ABCF-4AD3-BB99-7EC7DFE231B5}" type="presParOf" srcId="{16AD940B-FCEF-4656-8331-BC52F77F5BF3}" destId="{EA0A1C0C-1C86-43F6-AFBD-82F41DB0B41C}" srcOrd="0" destOrd="0" presId="urn:microsoft.com/office/officeart/2005/8/layout/pyramid1"/>
    <dgm:cxn modelId="{9C19F4D5-288D-4370-A5DD-BF9D5D456644}" type="presParOf" srcId="{16AD940B-FCEF-4656-8331-BC52F77F5BF3}" destId="{E97828B2-F599-4E68-B95D-048589A2B0F3}" srcOrd="1" destOrd="0" presId="urn:microsoft.com/office/officeart/2005/8/layout/pyramid1"/>
    <dgm:cxn modelId="{76895906-E613-4184-A51F-E3C518F59EA3}" type="presParOf" srcId="{598633F3-2CC3-4EC0-A551-47B787587916}" destId="{EA838881-196B-4D2C-93E7-1EB348063FDD}" srcOrd="4" destOrd="0" presId="urn:microsoft.com/office/officeart/2005/8/layout/pyramid1"/>
    <dgm:cxn modelId="{B6201891-CE52-4AAE-A452-C120390AB50F}" type="presParOf" srcId="{EA838881-196B-4D2C-93E7-1EB348063FDD}" destId="{70F1C8A4-BCAB-404E-B5A0-F1841D0B435C}" srcOrd="0" destOrd="0" presId="urn:microsoft.com/office/officeart/2005/8/layout/pyramid1"/>
    <dgm:cxn modelId="{2DD27B92-324B-440A-A0D7-E42AD6159140}" type="presParOf" srcId="{EA838881-196B-4D2C-93E7-1EB348063FDD}" destId="{5D441EE2-6938-4FC8-A842-1297470D7E0D}" srcOrd="1" destOrd="0" presId="urn:microsoft.com/office/officeart/2005/8/layout/pyramid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CC3240-B126-4B7E-9BA1-7CC2331F8E55}">
      <dsp:nvSpPr>
        <dsp:cNvPr id="0" name=""/>
        <dsp:cNvSpPr/>
      </dsp:nvSpPr>
      <dsp:spPr>
        <a:xfrm>
          <a:off x="2194560" y="0"/>
          <a:ext cx="1097280" cy="640080"/>
        </a:xfrm>
        <a:prstGeom prst="trapezoid">
          <a:avLst>
            <a:gd name="adj" fmla="val 85714"/>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State ID</a:t>
          </a:r>
        </a:p>
      </dsp:txBody>
      <dsp:txXfrm>
        <a:off x="2194560" y="0"/>
        <a:ext cx="1097280" cy="640080"/>
      </dsp:txXfrm>
    </dsp:sp>
    <dsp:sp modelId="{E1BD9AC3-7C35-43FB-B338-0E75FAB67A22}">
      <dsp:nvSpPr>
        <dsp:cNvPr id="0" name=""/>
        <dsp:cNvSpPr/>
      </dsp:nvSpPr>
      <dsp:spPr>
        <a:xfrm>
          <a:off x="1645920" y="640080"/>
          <a:ext cx="2194560" cy="640080"/>
        </a:xfrm>
        <a:prstGeom prst="trapezoid">
          <a:avLst>
            <a:gd name="adj" fmla="val 85714"/>
          </a:avLst>
        </a:prstGeom>
        <a:solidFill>
          <a:schemeClr val="accent3">
            <a:shade val="80000"/>
            <a:hueOff val="-190111"/>
            <a:satOff val="-3355"/>
            <a:lumOff val="85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Store ID</a:t>
          </a:r>
        </a:p>
      </dsp:txBody>
      <dsp:txXfrm>
        <a:off x="2029968" y="640080"/>
        <a:ext cx="1426464" cy="640080"/>
      </dsp:txXfrm>
    </dsp:sp>
    <dsp:sp modelId="{D05ED8E6-E333-441D-964F-2AE76440A9E6}">
      <dsp:nvSpPr>
        <dsp:cNvPr id="0" name=""/>
        <dsp:cNvSpPr/>
      </dsp:nvSpPr>
      <dsp:spPr>
        <a:xfrm>
          <a:off x="1097280" y="1280160"/>
          <a:ext cx="3291840" cy="640080"/>
        </a:xfrm>
        <a:prstGeom prst="trapezoid">
          <a:avLst>
            <a:gd name="adj" fmla="val 85714"/>
          </a:avLst>
        </a:prstGeom>
        <a:solidFill>
          <a:schemeClr val="accent3">
            <a:shade val="80000"/>
            <a:hueOff val="-380222"/>
            <a:satOff val="-6710"/>
            <a:lumOff val="171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Category ID</a:t>
          </a:r>
        </a:p>
      </dsp:txBody>
      <dsp:txXfrm>
        <a:off x="1673352" y="1280160"/>
        <a:ext cx="2139696" cy="640080"/>
      </dsp:txXfrm>
    </dsp:sp>
    <dsp:sp modelId="{EA0A1C0C-1C86-43F6-AFBD-82F41DB0B41C}">
      <dsp:nvSpPr>
        <dsp:cNvPr id="0" name=""/>
        <dsp:cNvSpPr/>
      </dsp:nvSpPr>
      <dsp:spPr>
        <a:xfrm>
          <a:off x="548640" y="1920240"/>
          <a:ext cx="4389120" cy="640080"/>
        </a:xfrm>
        <a:prstGeom prst="trapezoid">
          <a:avLst>
            <a:gd name="adj" fmla="val 85714"/>
          </a:avLst>
        </a:prstGeom>
        <a:solidFill>
          <a:schemeClr val="accent3">
            <a:shade val="80000"/>
            <a:hueOff val="-570334"/>
            <a:satOff val="-10064"/>
            <a:lumOff val="257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Department ID</a:t>
          </a:r>
        </a:p>
      </dsp:txBody>
      <dsp:txXfrm>
        <a:off x="1316735" y="1920240"/>
        <a:ext cx="2852928" cy="640080"/>
      </dsp:txXfrm>
    </dsp:sp>
    <dsp:sp modelId="{70F1C8A4-BCAB-404E-B5A0-F1841D0B435C}">
      <dsp:nvSpPr>
        <dsp:cNvPr id="0" name=""/>
        <dsp:cNvSpPr/>
      </dsp:nvSpPr>
      <dsp:spPr>
        <a:xfrm>
          <a:off x="0" y="2560320"/>
          <a:ext cx="5486400" cy="640080"/>
        </a:xfrm>
        <a:prstGeom prst="trapezoid">
          <a:avLst>
            <a:gd name="adj" fmla="val 85714"/>
          </a:avLst>
        </a:prstGeom>
        <a:solidFill>
          <a:schemeClr val="accent3">
            <a:shade val="80000"/>
            <a:hueOff val="-760445"/>
            <a:satOff val="-13419"/>
            <a:lumOff val="343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Product Number</a:t>
          </a:r>
        </a:p>
      </dsp:txBody>
      <dsp:txXfrm>
        <a:off x="960119" y="2560320"/>
        <a:ext cx="3566160" cy="6400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187699E27E2411DAE309975CF060C93"/>
        <w:category>
          <w:name w:val="General"/>
          <w:gallery w:val="placeholder"/>
        </w:category>
        <w:types>
          <w:type w:val="bbPlcHdr"/>
        </w:types>
        <w:behaviors>
          <w:behavior w:val="content"/>
        </w:behaviors>
        <w:guid w:val="{73CAD4DA-BD28-45A2-8DF8-0CE4A68187B9}"/>
      </w:docPartPr>
      <w:docPartBody>
        <w:p w:rsidR="00945773" w:rsidRDefault="00000000">
          <w:pPr>
            <w:pStyle w:val="0187699E27E2411DAE309975CF060C93"/>
          </w:pPr>
          <w:r w:rsidRPr="00E47672">
            <w:rPr>
              <w:rStyle w:val="TitleChar"/>
            </w:rPr>
            <w:t xml:space="preserve">The </w:t>
          </w:r>
          <w:r w:rsidRPr="00E47672">
            <w:rPr>
              <w:rStyle w:val="TitleChar"/>
            </w:rPr>
            <w:br/>
            <w:t xml:space="preserve">Judicial </w:t>
          </w:r>
          <w:r w:rsidRPr="00E47672">
            <w:rPr>
              <w:rStyle w:val="TitleChar"/>
            </w:rPr>
            <w:br/>
            <w:t>Branch</w:t>
          </w:r>
        </w:p>
      </w:docPartBody>
    </w:docPart>
    <w:docPart>
      <w:docPartPr>
        <w:name w:val="ADC43372D4FA4BC6BDC3E0A0141531F9"/>
        <w:category>
          <w:name w:val="General"/>
          <w:gallery w:val="placeholder"/>
        </w:category>
        <w:types>
          <w:type w:val="bbPlcHdr"/>
        </w:types>
        <w:behaviors>
          <w:behavior w:val="content"/>
        </w:behaviors>
        <w:guid w:val="{86F22DAA-BD32-4D21-8B65-464C28119E7B}"/>
      </w:docPartPr>
      <w:docPartBody>
        <w:p w:rsidR="00945773" w:rsidRDefault="00000000">
          <w:pPr>
            <w:pStyle w:val="ADC43372D4FA4BC6BDC3E0A0141531F9"/>
          </w:pPr>
          <w:r w:rsidRPr="00E47672">
            <w:t>Court Role and Structure</w:t>
          </w:r>
        </w:p>
      </w:docPartBody>
    </w:docPart>
    <w:docPart>
      <w:docPartPr>
        <w:name w:val="AAE3513B3DEC49F19DC031FF636AA5A5"/>
        <w:category>
          <w:name w:val="General"/>
          <w:gallery w:val="placeholder"/>
        </w:category>
        <w:types>
          <w:type w:val="bbPlcHdr"/>
        </w:types>
        <w:behaviors>
          <w:behavior w:val="content"/>
        </w:behaviors>
        <w:guid w:val="{B356AD48-7AE1-4DB9-BB22-C4E0ED9AADEE}"/>
      </w:docPartPr>
      <w:docPartBody>
        <w:p w:rsidR="00945773" w:rsidRDefault="00000000">
          <w:pPr>
            <w:pStyle w:val="AAE3513B3DEC49F19DC031FF636AA5A5"/>
          </w:pPr>
          <w:r w:rsidRPr="00E47672">
            <w:t>Henry Ross</w:t>
          </w:r>
        </w:p>
      </w:docPartBody>
    </w:docPart>
    <w:docPart>
      <w:docPartPr>
        <w:name w:val="B4438F102D074525A2FD184C983EC2ED"/>
        <w:category>
          <w:name w:val="General"/>
          <w:gallery w:val="placeholder"/>
        </w:category>
        <w:types>
          <w:type w:val="bbPlcHdr"/>
        </w:types>
        <w:behaviors>
          <w:behavior w:val="content"/>
        </w:behaviors>
        <w:guid w:val="{7F833F0E-091B-4F1D-BEEB-214E82C0EB63}"/>
      </w:docPartPr>
      <w:docPartBody>
        <w:p w:rsidR="00945773" w:rsidRDefault="00000000">
          <w:pPr>
            <w:pStyle w:val="B4438F102D074525A2FD184C983EC2ED"/>
          </w:pPr>
          <w:r w:rsidRPr="00E47672">
            <w:t>Federal Government</w:t>
          </w:r>
        </w:p>
      </w:docPartBody>
    </w:docPart>
    <w:docPart>
      <w:docPartPr>
        <w:name w:val="8D282732A95540E082948E1958BEC4E3"/>
        <w:category>
          <w:name w:val="General"/>
          <w:gallery w:val="placeholder"/>
        </w:category>
        <w:types>
          <w:type w:val="bbPlcHdr"/>
        </w:types>
        <w:behaviors>
          <w:behavior w:val="content"/>
        </w:behaviors>
        <w:guid w:val="{61C0F18C-AC0C-4BDB-8104-EEE18CF99082}"/>
      </w:docPartPr>
      <w:docPartBody>
        <w:p w:rsidR="00945773" w:rsidRDefault="00000000">
          <w:pPr>
            <w:pStyle w:val="8D282732A95540E082948E1958BEC4E3"/>
          </w:pPr>
          <w:r w:rsidRPr="00E47672">
            <w:t>September 9,</w:t>
          </w:r>
          <w:r>
            <w:t xml:space="preserve"> </w:t>
          </w:r>
          <w:r w:rsidRPr="00E47672">
            <w:t>2023</w:t>
          </w:r>
        </w:p>
      </w:docPartBody>
    </w:docPart>
    <w:docPart>
      <w:docPartPr>
        <w:name w:val="108DAC6050E4414295553EAC4662ACBF"/>
        <w:category>
          <w:name w:val="General"/>
          <w:gallery w:val="placeholder"/>
        </w:category>
        <w:types>
          <w:type w:val="bbPlcHdr"/>
        </w:types>
        <w:behaviors>
          <w:behavior w:val="content"/>
        </w:behaviors>
        <w:guid w:val="{4FAB2F85-0373-402D-A6E6-8E014246E790}"/>
      </w:docPartPr>
      <w:docPartBody>
        <w:p w:rsidR="00945773" w:rsidRDefault="00000000">
          <w:pPr>
            <w:pStyle w:val="108DAC6050E4414295553EAC4662ACB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A0B"/>
    <w:rsid w:val="00043E81"/>
    <w:rsid w:val="000A0516"/>
    <w:rsid w:val="0035206B"/>
    <w:rsid w:val="005B23E9"/>
    <w:rsid w:val="005E4B1B"/>
    <w:rsid w:val="00712B95"/>
    <w:rsid w:val="00945773"/>
    <w:rsid w:val="00976153"/>
    <w:rsid w:val="00B35A0B"/>
    <w:rsid w:val="00CA2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14:ligatures w14:val="none"/>
    </w:rPr>
  </w:style>
  <w:style w:type="paragraph" w:customStyle="1" w:styleId="0187699E27E2411DAE309975CF060C93">
    <w:name w:val="0187699E27E2411DAE309975CF060C93"/>
  </w:style>
  <w:style w:type="paragraph" w:customStyle="1" w:styleId="ADC43372D4FA4BC6BDC3E0A0141531F9">
    <w:name w:val="ADC43372D4FA4BC6BDC3E0A0141531F9"/>
  </w:style>
  <w:style w:type="paragraph" w:customStyle="1" w:styleId="AAE3513B3DEC49F19DC031FF636AA5A5">
    <w:name w:val="AAE3513B3DEC49F19DC031FF636AA5A5"/>
  </w:style>
  <w:style w:type="paragraph" w:customStyle="1" w:styleId="B4438F102D074525A2FD184C983EC2ED">
    <w:name w:val="B4438F102D074525A2FD184C983EC2ED"/>
  </w:style>
  <w:style w:type="paragraph" w:customStyle="1" w:styleId="8D282732A95540E082948E1958BEC4E3">
    <w:name w:val="8D282732A95540E082948E1958BEC4E3"/>
  </w:style>
  <w:style w:type="paragraph" w:customStyle="1" w:styleId="108DAC6050E4414295553EAC4662ACBF">
    <w:name w:val="108DAC6050E4414295553EAC4662ACBF"/>
  </w:style>
  <w:style w:type="paragraph" w:styleId="ListBullet">
    <w:name w:val="List Bullet"/>
    <w:basedOn w:val="Normal"/>
    <w:uiPriority w:val="7"/>
    <w:pPr>
      <w:numPr>
        <w:numId w:val="1"/>
      </w:numPr>
      <w:spacing w:before="120" w:after="200" w:line="264" w:lineRule="auto"/>
    </w:pPr>
    <w:rPr>
      <w:color w:val="747474" w:themeColor="background2" w:themeShade="80"/>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EAD5B403-6C16-4D97-8106-A46EAAB50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8C4A7D-43E0-47C4-BCBC-2772E9707865}">
  <ds:schemaRefs>
    <ds:schemaRef ds:uri="http://schemas.microsoft.com/sharepoint/v3/contenttype/forms"/>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0924A3C5-2130-4FE4-98A7-C4706FE95226}">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{BA2CCA0B-E091-44D8-924B-8DC03F3E4A27}tf16392938_win32</Template>
  <TotalTime>0</TotalTime>
  <Pages>11</Pages>
  <Words>835</Words>
  <Characters>4762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2024-03-09T21:39:00Z</dcterms:created>
  <dcterms:modified xsi:type="dcterms:W3CDTF">2024-04-09T17:19:00Z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